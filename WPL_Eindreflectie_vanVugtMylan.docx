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Look w:val="04A0" w:firstRow="1" w:lastRow="0" w:firstColumn="1" w:lastColumn="0" w:noHBand="0" w:noVBand="1"/>
      </w:tblPr>
      <w:tblGrid>
        <w:gridCol w:w="2263"/>
        <w:gridCol w:w="6799"/>
      </w:tblGrid>
      <w:tr w:rsidR="00806801" w14:paraId="0F45C177" w14:textId="77777777" w:rsidTr="00EE3F6E">
        <w:tc>
          <w:tcPr>
            <w:tcW w:w="2263" w:type="dxa"/>
          </w:tcPr>
          <w:p w14:paraId="51378C58" w14:textId="77777777" w:rsidR="00806801" w:rsidRPr="00727480" w:rsidRDefault="00806801" w:rsidP="00EE3F6E">
            <w:pPr>
              <w:rPr>
                <w:rFonts w:cstheme="minorHAnsi"/>
                <w:b/>
              </w:rPr>
            </w:pPr>
            <w:r w:rsidRPr="00727480">
              <w:rPr>
                <w:rFonts w:cstheme="minorHAnsi"/>
                <w:b/>
              </w:rPr>
              <w:t>Naam en voornaam</w:t>
            </w:r>
          </w:p>
        </w:tc>
        <w:tc>
          <w:tcPr>
            <w:tcW w:w="6799" w:type="dxa"/>
          </w:tcPr>
          <w:p w14:paraId="5B0FFC0F" w14:textId="60CD2AB5" w:rsidR="00806801" w:rsidRPr="00727480" w:rsidRDefault="00801C1C" w:rsidP="00EE3F6E">
            <w:pPr>
              <w:rPr>
                <w:rFonts w:cstheme="minorHAnsi"/>
              </w:rPr>
            </w:pPr>
            <w:r>
              <w:rPr>
                <w:rFonts w:cstheme="minorHAnsi"/>
              </w:rPr>
              <w:t>Van Vugt Mylan</w:t>
            </w:r>
          </w:p>
        </w:tc>
      </w:tr>
      <w:tr w:rsidR="00806801" w14:paraId="17BF124A" w14:textId="77777777" w:rsidTr="00EE3F6E">
        <w:tc>
          <w:tcPr>
            <w:tcW w:w="2263" w:type="dxa"/>
          </w:tcPr>
          <w:p w14:paraId="021BA8EF" w14:textId="77777777" w:rsidR="00806801" w:rsidRPr="00727480" w:rsidRDefault="00806801" w:rsidP="00EE3F6E">
            <w:pPr>
              <w:rPr>
                <w:rFonts w:cstheme="minorHAnsi"/>
                <w:b/>
              </w:rPr>
            </w:pPr>
            <w:r w:rsidRPr="00727480">
              <w:rPr>
                <w:rFonts w:cstheme="minorHAnsi"/>
                <w:b/>
              </w:rPr>
              <w:t>Klas</w:t>
            </w:r>
          </w:p>
        </w:tc>
        <w:tc>
          <w:tcPr>
            <w:tcW w:w="6799" w:type="dxa"/>
          </w:tcPr>
          <w:p w14:paraId="7A2C7CDD" w14:textId="6A8E3376" w:rsidR="00806801" w:rsidRPr="00727480" w:rsidRDefault="00801C1C" w:rsidP="00EE3F6E">
            <w:pPr>
              <w:rPr>
                <w:rFonts w:cstheme="minorHAnsi"/>
              </w:rPr>
            </w:pPr>
            <w:r>
              <w:rPr>
                <w:rFonts w:cstheme="minorHAnsi"/>
              </w:rPr>
              <w:t>2DVOb</w:t>
            </w:r>
          </w:p>
        </w:tc>
      </w:tr>
      <w:tr w:rsidR="00806801" w14:paraId="0A8FECE0" w14:textId="77777777" w:rsidTr="00EE3F6E">
        <w:tc>
          <w:tcPr>
            <w:tcW w:w="2263" w:type="dxa"/>
          </w:tcPr>
          <w:p w14:paraId="182D6FEF" w14:textId="77777777" w:rsidR="00806801" w:rsidRPr="00727480" w:rsidRDefault="00806801" w:rsidP="00EE3F6E">
            <w:pPr>
              <w:rPr>
                <w:rFonts w:cstheme="minorHAnsi"/>
                <w:b/>
              </w:rPr>
            </w:pPr>
            <w:r w:rsidRPr="00727480">
              <w:rPr>
                <w:rFonts w:cstheme="minorHAnsi"/>
                <w:b/>
              </w:rPr>
              <w:t>Bedrijf WPL</w:t>
            </w:r>
          </w:p>
        </w:tc>
        <w:tc>
          <w:tcPr>
            <w:tcW w:w="6799" w:type="dxa"/>
          </w:tcPr>
          <w:p w14:paraId="222BEF81" w14:textId="02DA4BDA" w:rsidR="00806801" w:rsidRPr="00727480" w:rsidRDefault="00801C1C" w:rsidP="00EE3F6E">
            <w:pPr>
              <w:rPr>
                <w:rFonts w:cstheme="minorHAnsi"/>
              </w:rPr>
            </w:pPr>
            <w:r>
              <w:rPr>
                <w:rFonts w:cstheme="minorHAnsi"/>
              </w:rPr>
              <w:t>HappyWebsites</w:t>
            </w:r>
          </w:p>
        </w:tc>
      </w:tr>
      <w:tr w:rsidR="009D4AFB" w14:paraId="4F5F28BD" w14:textId="77777777" w:rsidTr="00EE3F6E">
        <w:tc>
          <w:tcPr>
            <w:tcW w:w="2263" w:type="dxa"/>
          </w:tcPr>
          <w:p w14:paraId="0BEBF2AD" w14:textId="69A070F9" w:rsidR="009D4AFB" w:rsidRPr="00727480" w:rsidRDefault="009D4AFB" w:rsidP="00EE3F6E">
            <w:pPr>
              <w:rPr>
                <w:rFonts w:cstheme="minorHAnsi"/>
                <w:b/>
              </w:rPr>
            </w:pPr>
            <w:r>
              <w:rPr>
                <w:rFonts w:cstheme="minorHAnsi"/>
                <w:b/>
              </w:rPr>
              <w:t>Werkplekcoach</w:t>
            </w:r>
          </w:p>
        </w:tc>
        <w:tc>
          <w:tcPr>
            <w:tcW w:w="6799" w:type="dxa"/>
          </w:tcPr>
          <w:p w14:paraId="75C98779" w14:textId="3068E950" w:rsidR="009D4AFB" w:rsidRPr="00727480" w:rsidRDefault="00801C1C" w:rsidP="00EE3F6E">
            <w:pPr>
              <w:rPr>
                <w:rFonts w:cstheme="minorHAnsi"/>
              </w:rPr>
            </w:pPr>
            <w:r>
              <w:rPr>
                <w:rFonts w:cstheme="minorHAnsi"/>
              </w:rPr>
              <w:t>Vandeur Katrien</w:t>
            </w:r>
          </w:p>
        </w:tc>
      </w:tr>
      <w:tr w:rsidR="00806801" w14:paraId="4ECECBBF" w14:textId="77777777" w:rsidTr="00EE3F6E">
        <w:tc>
          <w:tcPr>
            <w:tcW w:w="2263" w:type="dxa"/>
          </w:tcPr>
          <w:p w14:paraId="4E7F0C04" w14:textId="33C19199" w:rsidR="00806801" w:rsidRPr="00727480" w:rsidRDefault="00427E11" w:rsidP="00EE3F6E">
            <w:pPr>
              <w:rPr>
                <w:rFonts w:cstheme="minorHAnsi"/>
                <w:b/>
              </w:rPr>
            </w:pPr>
            <w:r>
              <w:rPr>
                <w:rFonts w:cstheme="minorHAnsi"/>
                <w:b/>
              </w:rPr>
              <w:t>PXL-</w:t>
            </w:r>
            <w:r w:rsidR="00806801" w:rsidRPr="00727480">
              <w:rPr>
                <w:rFonts w:cstheme="minorHAnsi"/>
                <w:b/>
              </w:rPr>
              <w:t>coach</w:t>
            </w:r>
          </w:p>
        </w:tc>
        <w:tc>
          <w:tcPr>
            <w:tcW w:w="6799" w:type="dxa"/>
          </w:tcPr>
          <w:p w14:paraId="7AFCC998" w14:textId="0DE023D4" w:rsidR="00806801" w:rsidRPr="00727480" w:rsidRDefault="00801C1C" w:rsidP="00EE3F6E">
            <w:pPr>
              <w:rPr>
                <w:rFonts w:cstheme="minorHAnsi"/>
              </w:rPr>
            </w:pPr>
            <w:r>
              <w:rPr>
                <w:rFonts w:cstheme="minorHAnsi"/>
              </w:rPr>
              <w:t>Schepers Nicolas</w:t>
            </w:r>
          </w:p>
        </w:tc>
      </w:tr>
    </w:tbl>
    <w:p w14:paraId="32C26473" w14:textId="7A87FB6B" w:rsidR="00B24847" w:rsidRDefault="00B24847" w:rsidP="00B24847">
      <w:pPr>
        <w:pStyle w:val="Kop1"/>
      </w:pPr>
      <w:r>
        <w:t xml:space="preserve">WPL4 - Intervisie </w:t>
      </w:r>
      <w:r w:rsidR="000770FA">
        <w:t>–</w:t>
      </w:r>
      <w:r w:rsidR="00F050B9">
        <w:t xml:space="preserve"> </w:t>
      </w:r>
      <w:r w:rsidR="000770FA">
        <w:t xml:space="preserve">mei </w:t>
      </w:r>
      <w:r w:rsidR="00F050B9">
        <w:t>202</w:t>
      </w:r>
      <w:r w:rsidR="00CE553B">
        <w:t>4</w:t>
      </w:r>
    </w:p>
    <w:p w14:paraId="4FB49A56" w14:textId="77777777" w:rsidR="00B24847" w:rsidRDefault="00B24847" w:rsidP="00792FAA">
      <w:pPr>
        <w:pStyle w:val="Default"/>
        <w:rPr>
          <w:rFonts w:asciiTheme="minorHAnsi" w:hAnsiTheme="minorHAnsi" w:cstheme="minorHAnsi"/>
          <w:sz w:val="22"/>
          <w:szCs w:val="22"/>
        </w:rPr>
      </w:pPr>
    </w:p>
    <w:p w14:paraId="1488EC66" w14:textId="5D902A73" w:rsidR="00FF61AD" w:rsidRPr="00926067" w:rsidRDefault="005378B3" w:rsidP="00DB238E">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de groei die je hebt doorgemaakt.</w:t>
      </w:r>
    </w:p>
    <w:p w14:paraId="68B0AE89" w14:textId="03903634" w:rsidR="00ED36E8" w:rsidRDefault="00100F28" w:rsidP="00ED36E8">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De verwachtingen met werkplekleren komen redelijk overeen met wat het uiteindelijk is geworden. Eigenlijk waren de verwachtingen zelfs minder hoog dan de echte waarheid. Dit door het gedachte dat het zeer saai zou worden doordat ik enkel met design zou zijn terwijl het zelfs volledig het tegenovergestelde was.</w:t>
      </w:r>
    </w:p>
    <w:p w14:paraId="0BB7C40C" w14:textId="77777777" w:rsidR="00100F28" w:rsidRDefault="00100F28" w:rsidP="00ED36E8">
      <w:pPr>
        <w:pStyle w:val="Default"/>
        <w:ind w:left="1068"/>
        <w:rPr>
          <w:rFonts w:asciiTheme="minorHAnsi" w:eastAsiaTheme="minorEastAsia" w:hAnsiTheme="minorHAnsi" w:cstheme="minorBidi"/>
          <w:color w:val="auto"/>
          <w:sz w:val="22"/>
          <w:szCs w:val="22"/>
        </w:rPr>
      </w:pPr>
    </w:p>
    <w:p w14:paraId="01BEA93A" w14:textId="77777777" w:rsidR="00100F28" w:rsidRDefault="00100F28" w:rsidP="00ED36E8">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Het meest uitdagende gedeelte was voor mij persoonlijk de communicatie met klanten en medewerkers. Die verliep soms moeilijk door mijn gehoorverlies en voelde slecht en was een hoge drempel door mijn autisme.</w:t>
      </w:r>
    </w:p>
    <w:p w14:paraId="558D64AC" w14:textId="77777777" w:rsidR="00100F28" w:rsidRDefault="00100F28" w:rsidP="00ED36E8">
      <w:pPr>
        <w:pStyle w:val="Default"/>
        <w:ind w:left="1068"/>
        <w:rPr>
          <w:rFonts w:asciiTheme="minorHAnsi" w:eastAsiaTheme="minorEastAsia" w:hAnsiTheme="minorHAnsi" w:cstheme="minorBidi"/>
          <w:color w:val="auto"/>
          <w:sz w:val="22"/>
          <w:szCs w:val="22"/>
        </w:rPr>
      </w:pPr>
    </w:p>
    <w:p w14:paraId="309B722D" w14:textId="07C23503" w:rsidR="00100F28" w:rsidRDefault="00DB238E" w:rsidP="00DB238E">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Ik ben zeer hard gegroeid op het gebied van design en CMS systemen. En ik ben ook zeer goed vooruit gegaan op het gebied van inzichten krijgen in tijd en planning. En ik ben ook veel beter geworden op het vlak van mijn uitdagende punt, communicatie.</w:t>
      </w:r>
      <w:r w:rsidR="00100F28">
        <w:rPr>
          <w:rFonts w:asciiTheme="minorHAnsi" w:eastAsiaTheme="minorEastAsia" w:hAnsiTheme="minorHAnsi" w:cstheme="minorBidi"/>
          <w:color w:val="auto"/>
          <w:sz w:val="22"/>
          <w:szCs w:val="22"/>
        </w:rPr>
        <w:t xml:space="preserve"> </w:t>
      </w:r>
    </w:p>
    <w:p w14:paraId="5B927CC8" w14:textId="77777777" w:rsidR="00ED36E8" w:rsidRDefault="00ED36E8" w:rsidP="00841CE4">
      <w:pPr>
        <w:pStyle w:val="Default"/>
        <w:ind w:left="1068"/>
        <w:rPr>
          <w:rFonts w:asciiTheme="minorHAnsi" w:eastAsiaTheme="minorEastAsia" w:hAnsiTheme="minorHAnsi" w:cstheme="minorBidi"/>
          <w:color w:val="auto"/>
          <w:sz w:val="22"/>
          <w:szCs w:val="22"/>
        </w:rPr>
      </w:pPr>
    </w:p>
    <w:p w14:paraId="7CC69EDD" w14:textId="70244EDB" w:rsidR="12ABB35D" w:rsidRDefault="12ABB35D" w:rsidP="00841CE4">
      <w:pPr>
        <w:pStyle w:val="Default"/>
        <w:rPr>
          <w:rFonts w:eastAsia="Calibri"/>
          <w:color w:val="000000" w:themeColor="text2"/>
        </w:rPr>
      </w:pPr>
    </w:p>
    <w:p w14:paraId="7CE7471E" w14:textId="4B1AE0AA" w:rsidR="00036E73" w:rsidRPr="00A023D0" w:rsidRDefault="005378B3" w:rsidP="00A023D0">
      <w:pPr>
        <w:pStyle w:val="Default"/>
        <w:numPr>
          <w:ilvl w:val="0"/>
          <w:numId w:val="26"/>
        </w:numPr>
        <w:rPr>
          <w:rFonts w:asciiTheme="minorHAnsi" w:hAnsiTheme="minorHAnsi" w:cstheme="minorHAnsi"/>
          <w:b/>
          <w:bCs/>
          <w:sz w:val="22"/>
          <w:szCs w:val="22"/>
        </w:rPr>
      </w:pPr>
      <w:r w:rsidRPr="00036E73">
        <w:rPr>
          <w:rFonts w:asciiTheme="minorHAnsi" w:hAnsiTheme="minorHAnsi" w:cstheme="minorHAnsi"/>
          <w:b/>
          <w:bCs/>
          <w:sz w:val="22"/>
          <w:szCs w:val="22"/>
        </w:rPr>
        <w:t>Terugblik op je opleiding</w:t>
      </w:r>
    </w:p>
    <w:p w14:paraId="2EDEE863" w14:textId="7471330C" w:rsidR="00505D06" w:rsidRDefault="00DB238E" w:rsidP="00505D06">
      <w:pPr>
        <w:pStyle w:val="Default"/>
        <w:ind w:left="1065"/>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WordPress</w:t>
      </w:r>
      <w:proofErr w:type="spellEnd"/>
      <w:r>
        <w:rPr>
          <w:rFonts w:asciiTheme="minorHAnsi" w:eastAsiaTheme="minorEastAsia" w:hAnsiTheme="minorHAnsi" w:cstheme="minorBidi"/>
          <w:color w:val="auto"/>
          <w:sz w:val="22"/>
          <w:szCs w:val="22"/>
        </w:rPr>
        <w:t xml:space="preserve"> heb ik al zeker veel in het bedrijf gebruikt. Ook het vak communicatie skills was zeker een meerwaarde voor deze werkplek. Wat ik zeker nog zou aanraden in de opleiding is SEO, een ander simpeler </w:t>
      </w:r>
      <w:proofErr w:type="spellStart"/>
      <w:r>
        <w:rPr>
          <w:rFonts w:asciiTheme="minorHAnsi" w:eastAsiaTheme="minorEastAsia" w:hAnsiTheme="minorHAnsi" w:cstheme="minorBidi"/>
          <w:color w:val="auto"/>
          <w:sz w:val="22"/>
          <w:szCs w:val="22"/>
        </w:rPr>
        <w:t>cms</w:t>
      </w:r>
      <w:proofErr w:type="spellEnd"/>
      <w:r>
        <w:rPr>
          <w:rFonts w:asciiTheme="minorHAnsi" w:eastAsiaTheme="minorEastAsia" w:hAnsiTheme="minorHAnsi" w:cstheme="minorBidi"/>
          <w:color w:val="auto"/>
          <w:sz w:val="22"/>
          <w:szCs w:val="22"/>
        </w:rPr>
        <w:t xml:space="preserve"> systeem kort overlopen zoals </w:t>
      </w:r>
      <w:proofErr w:type="spellStart"/>
      <w:r>
        <w:rPr>
          <w:rFonts w:asciiTheme="minorHAnsi" w:eastAsiaTheme="minorEastAsia" w:hAnsiTheme="minorHAnsi" w:cstheme="minorBidi"/>
          <w:color w:val="auto"/>
          <w:sz w:val="22"/>
          <w:szCs w:val="22"/>
        </w:rPr>
        <w:t>Duda</w:t>
      </w:r>
      <w:proofErr w:type="spellEnd"/>
      <w:r>
        <w:rPr>
          <w:rFonts w:asciiTheme="minorHAnsi" w:eastAsiaTheme="minorEastAsia" w:hAnsiTheme="minorHAnsi" w:cstheme="minorBidi"/>
          <w:color w:val="auto"/>
          <w:sz w:val="22"/>
          <w:szCs w:val="22"/>
        </w:rPr>
        <w:t xml:space="preserve"> of dergelijken.</w:t>
      </w:r>
    </w:p>
    <w:p w14:paraId="0BEF92C7" w14:textId="1CA5DE98" w:rsidR="71F2B60D" w:rsidRDefault="71F2B60D" w:rsidP="00505D06">
      <w:pPr>
        <w:pStyle w:val="Default"/>
        <w:rPr>
          <w:rFonts w:eastAsia="Calibri"/>
          <w:color w:val="000000" w:themeColor="text2"/>
        </w:rPr>
      </w:pPr>
    </w:p>
    <w:p w14:paraId="4DD7953F" w14:textId="57247937" w:rsidR="12ABB35D" w:rsidRPr="00926067" w:rsidRDefault="00317238" w:rsidP="009A0E67">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Je werkplek</w:t>
      </w:r>
    </w:p>
    <w:p w14:paraId="597E961B" w14:textId="36062CB6" w:rsidR="00926067" w:rsidRDefault="00DB238E" w:rsidP="00926067">
      <w:pPr>
        <w:pStyle w:val="Default"/>
        <w:ind w:left="1065"/>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Ik vond eigenlijk alles goed van de werkplek. Allemaal heel toffe mensen om mee samen te werken, ik werd heel goed begeleid zeker in het begin. Meeste klanten waren heel aardig. </w:t>
      </w:r>
      <w:r w:rsidR="00926067">
        <w:rPr>
          <w:rFonts w:asciiTheme="minorHAnsi" w:eastAsiaTheme="minorEastAsia" w:hAnsiTheme="minorHAnsi" w:cstheme="minorBidi"/>
          <w:color w:val="auto"/>
          <w:sz w:val="22"/>
          <w:szCs w:val="22"/>
        </w:rPr>
        <w:t>Het is e</w:t>
      </w:r>
      <w:r>
        <w:rPr>
          <w:rFonts w:asciiTheme="minorHAnsi" w:eastAsiaTheme="minorEastAsia" w:hAnsiTheme="minorHAnsi" w:cstheme="minorBidi"/>
          <w:color w:val="auto"/>
          <w:sz w:val="22"/>
          <w:szCs w:val="22"/>
        </w:rPr>
        <w:t>en echte aanrader dus</w:t>
      </w:r>
      <w:r w:rsidR="00926067">
        <w:rPr>
          <w:rFonts w:asciiTheme="minorHAnsi" w:eastAsiaTheme="minorEastAsia" w:hAnsiTheme="minorHAnsi" w:cstheme="minorBidi"/>
          <w:color w:val="auto"/>
          <w:sz w:val="22"/>
          <w:szCs w:val="22"/>
        </w:rPr>
        <w:t>.</w:t>
      </w:r>
      <w:r w:rsidR="00926067" w:rsidRPr="00926067">
        <w:rPr>
          <w:rFonts w:asciiTheme="minorHAnsi" w:eastAsiaTheme="minorEastAsia" w:hAnsiTheme="minorHAnsi" w:cstheme="minorBidi"/>
          <w:color w:val="auto"/>
          <w:sz w:val="22"/>
          <w:szCs w:val="22"/>
        </w:rPr>
        <w:t xml:space="preserve"> </w:t>
      </w:r>
      <w:r w:rsidR="00926067">
        <w:rPr>
          <w:rFonts w:asciiTheme="minorHAnsi" w:eastAsiaTheme="minorEastAsia" w:hAnsiTheme="minorHAnsi" w:cstheme="minorBidi"/>
          <w:color w:val="auto"/>
          <w:sz w:val="22"/>
          <w:szCs w:val="22"/>
        </w:rPr>
        <w:t>Ik zou hier daarom ook later willen werken en ik ben ook van plan om hier na mijn school te solliciteren.</w:t>
      </w:r>
      <w:r>
        <w:rPr>
          <w:rFonts w:asciiTheme="minorHAnsi" w:eastAsiaTheme="minorEastAsia" w:hAnsiTheme="minorHAnsi" w:cstheme="minorBidi"/>
          <w:color w:val="auto"/>
          <w:sz w:val="22"/>
          <w:szCs w:val="22"/>
        </w:rPr>
        <w:t xml:space="preserve"> Het</w:t>
      </w:r>
      <w:r w:rsidR="00926067">
        <w:rPr>
          <w:rFonts w:asciiTheme="minorHAnsi" w:eastAsiaTheme="minorEastAsia" w:hAnsiTheme="minorHAnsi" w:cstheme="minorBidi"/>
          <w:color w:val="auto"/>
          <w:sz w:val="22"/>
          <w:szCs w:val="22"/>
        </w:rPr>
        <w:t xml:space="preserve"> enige minpuntje dat ik zou kunnen bedenken is dat je er weinig codeert. Het is dus meer een design bedrijf.</w:t>
      </w:r>
    </w:p>
    <w:p w14:paraId="1911BED2" w14:textId="77777777" w:rsidR="00926067" w:rsidRDefault="00926067" w:rsidP="00DB238E">
      <w:pPr>
        <w:pStyle w:val="Default"/>
        <w:ind w:left="1065"/>
        <w:rPr>
          <w:rFonts w:asciiTheme="minorHAnsi" w:eastAsiaTheme="minorEastAsia" w:hAnsiTheme="minorHAnsi" w:cstheme="minorBidi"/>
          <w:color w:val="auto"/>
          <w:sz w:val="22"/>
          <w:szCs w:val="22"/>
        </w:rPr>
      </w:pPr>
    </w:p>
    <w:p w14:paraId="3190C6F5" w14:textId="77777777" w:rsidR="00C15801" w:rsidRDefault="00C15801" w:rsidP="6D9A17B3">
      <w:pPr>
        <w:pStyle w:val="Default"/>
        <w:rPr>
          <w:rFonts w:eastAsia="Calibri"/>
          <w:color w:val="000000" w:themeColor="text2"/>
          <w:highlight w:val="yellow"/>
        </w:rPr>
      </w:pPr>
    </w:p>
    <w:p w14:paraId="0E3E160A" w14:textId="5FC0DA17" w:rsidR="00A023D0" w:rsidRPr="00926067" w:rsidRDefault="009A0E67" w:rsidP="00926067">
      <w:pPr>
        <w:pStyle w:val="Default"/>
        <w:numPr>
          <w:ilvl w:val="0"/>
          <w:numId w:val="26"/>
        </w:numPr>
        <w:rPr>
          <w:rFonts w:asciiTheme="minorHAnsi" w:hAnsiTheme="minorHAnsi" w:cstheme="minorHAnsi"/>
          <w:b/>
          <w:bCs/>
          <w:sz w:val="22"/>
          <w:szCs w:val="22"/>
        </w:rPr>
      </w:pPr>
      <w:r>
        <w:rPr>
          <w:rFonts w:asciiTheme="minorHAnsi" w:hAnsiTheme="minorHAnsi" w:cstheme="minorHAnsi"/>
          <w:b/>
          <w:bCs/>
          <w:sz w:val="22"/>
          <w:szCs w:val="22"/>
        </w:rPr>
        <w:t>V</w:t>
      </w:r>
      <w:r w:rsidR="00036E73">
        <w:rPr>
          <w:rFonts w:asciiTheme="minorHAnsi" w:hAnsiTheme="minorHAnsi" w:cstheme="minorHAnsi"/>
          <w:b/>
          <w:bCs/>
          <w:sz w:val="22"/>
          <w:szCs w:val="22"/>
        </w:rPr>
        <w:t>ooruitblik</w:t>
      </w:r>
    </w:p>
    <w:p w14:paraId="3E9FC839" w14:textId="602C8444" w:rsidR="00C15801" w:rsidRDefault="00926067" w:rsidP="00926067">
      <w:pPr>
        <w:pStyle w:val="Default"/>
        <w:ind w:left="1068"/>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 xml:space="preserve">Ik zou graag in een design bedrijf werken of een ander bedrijf waar ik wel kan </w:t>
      </w:r>
      <w:proofErr w:type="spellStart"/>
      <w:r>
        <w:rPr>
          <w:rFonts w:asciiTheme="minorHAnsi" w:eastAsiaTheme="minorEastAsia" w:hAnsiTheme="minorHAnsi" w:cstheme="minorBidi"/>
          <w:color w:val="auto"/>
          <w:sz w:val="22"/>
          <w:szCs w:val="22"/>
        </w:rPr>
        <w:t>designen</w:t>
      </w:r>
      <w:proofErr w:type="spellEnd"/>
      <w:r>
        <w:rPr>
          <w:rFonts w:asciiTheme="minorHAnsi" w:eastAsiaTheme="minorEastAsia" w:hAnsiTheme="minorHAnsi" w:cstheme="minorBidi"/>
          <w:color w:val="auto"/>
          <w:sz w:val="22"/>
          <w:szCs w:val="22"/>
        </w:rPr>
        <w:t>. Dit omdat ik na dit jaar wel echt merk dat dit mij beter ligt dan het coderen. Zo zie ik mij dan ook binnen vijf jaar werken in die sector. Natuurlijk het liefst bij HappyWebsites zoals ik al eerder vermeld heb.</w:t>
      </w:r>
    </w:p>
    <w:p w14:paraId="3BB71CE8" w14:textId="77777777" w:rsidR="00926067" w:rsidRDefault="00926067" w:rsidP="00926067">
      <w:pPr>
        <w:pStyle w:val="Default"/>
        <w:ind w:left="1416"/>
        <w:rPr>
          <w:rFonts w:asciiTheme="minorHAnsi" w:eastAsiaTheme="minorEastAsia" w:hAnsiTheme="minorHAnsi" w:cstheme="minorBidi"/>
          <w:color w:val="auto"/>
          <w:sz w:val="22"/>
          <w:szCs w:val="22"/>
        </w:rPr>
      </w:pPr>
    </w:p>
    <w:p w14:paraId="2FCF3CCE" w14:textId="266A4311" w:rsidR="00A266AF" w:rsidRPr="00672AF1" w:rsidRDefault="00CE553B" w:rsidP="00672AF1">
      <w:pPr>
        <w:pStyle w:val="Default"/>
        <w:numPr>
          <w:ilvl w:val="0"/>
          <w:numId w:val="26"/>
        </w:numPr>
        <w:rPr>
          <w:rFonts w:asciiTheme="minorHAnsi" w:hAnsiTheme="minorHAnsi" w:cstheme="minorBidi"/>
          <w:b/>
          <w:bCs/>
          <w:color w:val="auto"/>
          <w:sz w:val="22"/>
          <w:szCs w:val="22"/>
        </w:rPr>
      </w:pPr>
      <w:r w:rsidRPr="00CE553B">
        <w:rPr>
          <w:rFonts w:asciiTheme="minorHAnsi" w:eastAsiaTheme="minorEastAsia" w:hAnsiTheme="minorHAnsi" w:cstheme="minorBidi"/>
          <w:b/>
          <w:bCs/>
          <w:color w:val="auto"/>
          <w:sz w:val="22"/>
          <w:szCs w:val="22"/>
        </w:rPr>
        <w:t>X-factor</w:t>
      </w:r>
    </w:p>
    <w:p w14:paraId="4080BEE1" w14:textId="664A9EEC" w:rsidR="00A266AF" w:rsidRPr="00A266AF" w:rsidRDefault="00F46F82" w:rsidP="00672AF1">
      <w:pPr>
        <w:pStyle w:val="Default"/>
        <w:ind w:left="1065"/>
        <w:rPr>
          <w:i/>
          <w:iCs/>
          <w:color w:val="0070C0"/>
          <w:sz w:val="22"/>
          <w:szCs w:val="22"/>
        </w:rPr>
      </w:pPr>
      <w:r>
        <w:rPr>
          <w:rFonts w:asciiTheme="minorHAnsi" w:eastAsiaTheme="minorEastAsia" w:hAnsiTheme="minorHAnsi" w:cstheme="minorBidi"/>
          <w:color w:val="auto"/>
          <w:sz w:val="22"/>
          <w:szCs w:val="22"/>
        </w:rPr>
        <w:t xml:space="preserve">Ik sta overal wel redelijk gelijk en hoog in de X-factor. Enkel het internationaal samenwerken is bij mij niet echt van toepassing. </w:t>
      </w:r>
      <w:r w:rsidR="00672AF1">
        <w:rPr>
          <w:rFonts w:asciiTheme="minorHAnsi" w:eastAsiaTheme="minorEastAsia" w:hAnsiTheme="minorHAnsi" w:cstheme="minorBidi"/>
          <w:color w:val="auto"/>
          <w:sz w:val="22"/>
          <w:szCs w:val="22"/>
        </w:rPr>
        <w:t>Tijdens WPL werd er vooral gefocust op onderneming en innovatief. Ik ben zeer zelfstandig bezig geweest en maakte ook zeer moderne designs vooral tegen het einde aan.</w:t>
      </w:r>
      <w:r w:rsidR="00A266AF">
        <w:rPr>
          <w:i/>
          <w:iCs/>
          <w:color w:val="0070C0"/>
          <w:sz w:val="22"/>
          <w:szCs w:val="22"/>
        </w:rPr>
        <w:t xml:space="preserve"> </w:t>
      </w:r>
    </w:p>
    <w:sectPr w:rsidR="00A266AF" w:rsidRPr="00A266AF" w:rsidSect="000770FA">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940EF" w14:textId="77777777" w:rsidR="00333F49" w:rsidRDefault="00333F49" w:rsidP="00945EEC">
      <w:pPr>
        <w:spacing w:after="0" w:line="240" w:lineRule="auto"/>
      </w:pPr>
      <w:r>
        <w:separator/>
      </w:r>
    </w:p>
  </w:endnote>
  <w:endnote w:type="continuationSeparator" w:id="0">
    <w:p w14:paraId="0FF87BFD" w14:textId="77777777" w:rsidR="00333F49" w:rsidRDefault="00333F49" w:rsidP="00945EEC">
      <w:pPr>
        <w:spacing w:after="0" w:line="240" w:lineRule="auto"/>
      </w:pPr>
      <w:r>
        <w:continuationSeparator/>
      </w:r>
    </w:p>
  </w:endnote>
  <w:endnote w:type="continuationNotice" w:id="1">
    <w:p w14:paraId="457FD7ED" w14:textId="77777777" w:rsidR="00333F49" w:rsidRDefault="00333F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105C7F3F" w14:textId="77777777" w:rsidTr="000A142D">
      <w:tc>
        <w:tcPr>
          <w:tcW w:w="4606" w:type="dxa"/>
        </w:tcPr>
        <w:p w14:paraId="3FE6BC99" w14:textId="6A469EFF" w:rsidR="00761AA2" w:rsidRPr="00862F81" w:rsidRDefault="00761AA2" w:rsidP="00CC1ED1">
          <w:pPr>
            <w:pStyle w:val="Voettekst"/>
            <w:rPr>
              <w:sz w:val="18"/>
              <w:szCs w:val="18"/>
            </w:rPr>
          </w:pPr>
        </w:p>
      </w:tc>
      <w:tc>
        <w:tcPr>
          <w:tcW w:w="4606" w:type="dxa"/>
        </w:tcPr>
        <w:p w14:paraId="11DE1872" w14:textId="77777777" w:rsidR="00761AA2" w:rsidRPr="00862F81" w:rsidRDefault="00761AA2" w:rsidP="00CC1ED1">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478A3F58" w14:textId="324E968C" w:rsidR="00761AA2" w:rsidRDefault="008103C1">
    <w:pPr>
      <w:pStyle w:val="Voettekst"/>
    </w:pPr>
    <w:r>
      <w:rPr>
        <w:noProof/>
      </w:rPr>
      <mc:AlternateContent>
        <mc:Choice Requires="wps">
          <w:drawing>
            <wp:anchor distT="0" distB="0" distL="114300" distR="114300" simplePos="0" relativeHeight="251658242" behindDoc="0" locked="0" layoutInCell="1" allowOverlap="1" wp14:anchorId="4F6A51BD" wp14:editId="0BF240A5">
              <wp:simplePos x="0" y="0"/>
              <wp:positionH relativeFrom="margin">
                <wp:align>left</wp:align>
              </wp:positionH>
              <wp:positionV relativeFrom="paragraph">
                <wp:posOffset>-193488</wp:posOffset>
              </wp:positionV>
              <wp:extent cx="6067313" cy="0"/>
              <wp:effectExtent l="0" t="0" r="0" b="0"/>
              <wp:wrapNone/>
              <wp:docPr id="4" name="Rechte verbindingslijn 4"/>
              <wp:cNvGraphicFramePr/>
              <a:graphic xmlns:a="http://schemas.openxmlformats.org/drawingml/2006/main">
                <a:graphicData uri="http://schemas.microsoft.com/office/word/2010/wordprocessingShape">
                  <wps:wsp>
                    <wps:cNvCnPr/>
                    <wps:spPr>
                      <a:xfrm flipH="1">
                        <a:off x="0" y="0"/>
                        <a:ext cx="6067313" cy="0"/>
                      </a:xfrm>
                      <a:prstGeom prst="line">
                        <a:avLst/>
                      </a:prstGeom>
                      <a:noFill/>
                      <a:ln w="9525" cap="flat" cmpd="sng" algn="ctr">
                        <a:solidFill>
                          <a:srgbClr val="7F7F7F">
                            <a:shade val="95000"/>
                            <a:satMod val="105000"/>
                          </a:srgbClr>
                        </a:solidFill>
                        <a:prstDash val="solid"/>
                      </a:ln>
                      <a:effectLst/>
                    </wps:spPr>
                    <wps:bodyPr/>
                  </wps:wsp>
                </a:graphicData>
              </a:graphic>
            </wp:anchor>
          </w:drawing>
        </mc:Choice>
        <mc:Fallback>
          <w:pict>
            <v:line w14:anchorId="2B0A9D3E" id="Rechte verbindingslijn 4" o:spid="_x0000_s1026" style="position:absolute;flip:x;z-index:251658242;visibility:visible;mso-wrap-style:square;mso-wrap-distance-left:9pt;mso-wrap-distance-top:0;mso-wrap-distance-right:9pt;mso-wrap-distance-bottom:0;mso-position-horizontal:left;mso-position-horizontal-relative:margin;mso-position-vertical:absolute;mso-position-vertical-relative:text" from="0,-15.25pt" to="477.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" strokecolor="#7c7c7c">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0770FA" w:rsidRPr="00862F81" w14:paraId="080AD564" w14:textId="77777777" w:rsidTr="000623B8">
      <w:tc>
        <w:tcPr>
          <w:tcW w:w="4606" w:type="dxa"/>
        </w:tcPr>
        <w:p w14:paraId="18407444" w14:textId="70254C31" w:rsidR="00B405D4" w:rsidRPr="00862F81" w:rsidRDefault="00B405D4" w:rsidP="00B405D4">
          <w:pPr>
            <w:pStyle w:val="Voettekst"/>
            <w:rPr>
              <w:sz w:val="18"/>
              <w:szCs w:val="18"/>
            </w:rPr>
          </w:pPr>
        </w:p>
      </w:tc>
      <w:tc>
        <w:tcPr>
          <w:tcW w:w="4606" w:type="dxa"/>
        </w:tcPr>
        <w:p w14:paraId="7BB91FEE"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22A90E69" w14:textId="40758114" w:rsidR="00B405D4" w:rsidRDefault="000770FA">
    <w:pPr>
      <w:pStyle w:val="Voettekst"/>
    </w:pPr>
    <w:r>
      <w:rPr>
        <w:noProof/>
      </w:rPr>
      <mc:AlternateContent>
        <mc:Choice Requires="wps">
          <w:drawing>
            <wp:anchor distT="0" distB="0" distL="114300" distR="114300" simplePos="0" relativeHeight="251658241" behindDoc="0" locked="0" layoutInCell="1" allowOverlap="1" wp14:anchorId="76E5BCEC" wp14:editId="27534474">
              <wp:simplePos x="0" y="0"/>
              <wp:positionH relativeFrom="column">
                <wp:posOffset>-125244</wp:posOffset>
              </wp:positionH>
              <wp:positionV relativeFrom="paragraph">
                <wp:posOffset>-206973</wp:posOffset>
              </wp:positionV>
              <wp:extent cx="6067313" cy="0"/>
              <wp:effectExtent l="0" t="0" r="0" b="0"/>
              <wp:wrapNone/>
              <wp:docPr id="1" name="Rechte verbindingslijn 1"/>
              <wp:cNvGraphicFramePr/>
              <a:graphic xmlns:a="http://schemas.openxmlformats.org/drawingml/2006/main">
                <a:graphicData uri="http://schemas.microsoft.com/office/word/2010/wordprocessingShape">
                  <wps:wsp>
                    <wps:cNvCnPr/>
                    <wps:spPr>
                      <a:xfrm flipH="1">
                        <a:off x="0" y="0"/>
                        <a:ext cx="60673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DB8A2" id="Rechte verbindingslijn 1"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9.85pt,-16.3pt" to="467.9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" strokecolor="#787878 [3044]"/>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72CDE" w14:textId="77777777" w:rsidR="00333F49" w:rsidRDefault="00333F49" w:rsidP="00945EEC">
      <w:pPr>
        <w:spacing w:after="0" w:line="240" w:lineRule="auto"/>
      </w:pPr>
      <w:r>
        <w:separator/>
      </w:r>
    </w:p>
  </w:footnote>
  <w:footnote w:type="continuationSeparator" w:id="0">
    <w:p w14:paraId="14AE2675" w14:textId="77777777" w:rsidR="00333F49" w:rsidRDefault="00333F49" w:rsidP="00945EEC">
      <w:pPr>
        <w:spacing w:after="0" w:line="240" w:lineRule="auto"/>
      </w:pPr>
      <w:r>
        <w:continuationSeparator/>
      </w:r>
    </w:p>
  </w:footnote>
  <w:footnote w:type="continuationNotice" w:id="1">
    <w:p w14:paraId="1B5D8C7D" w14:textId="77777777" w:rsidR="00333F49" w:rsidRDefault="00333F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2ABB35D" w14:paraId="0E4C5FC0" w14:textId="77777777" w:rsidTr="12ABB35D">
      <w:tc>
        <w:tcPr>
          <w:tcW w:w="3020" w:type="dxa"/>
        </w:tcPr>
        <w:p w14:paraId="7D1A5CC3" w14:textId="4070D866" w:rsidR="12ABB35D" w:rsidRDefault="12ABB35D" w:rsidP="12ABB35D">
          <w:pPr>
            <w:pStyle w:val="Koptekst"/>
            <w:ind w:left="-115"/>
          </w:pPr>
        </w:p>
      </w:tc>
      <w:tc>
        <w:tcPr>
          <w:tcW w:w="3020" w:type="dxa"/>
        </w:tcPr>
        <w:p w14:paraId="7FF21961" w14:textId="14292ECA" w:rsidR="12ABB35D" w:rsidRDefault="12ABB35D" w:rsidP="12ABB35D">
          <w:pPr>
            <w:pStyle w:val="Koptekst"/>
            <w:jc w:val="center"/>
          </w:pPr>
        </w:p>
      </w:tc>
      <w:tc>
        <w:tcPr>
          <w:tcW w:w="3020" w:type="dxa"/>
        </w:tcPr>
        <w:p w14:paraId="6B4636CC" w14:textId="611F2927" w:rsidR="12ABB35D" w:rsidRDefault="12ABB35D" w:rsidP="12ABB35D">
          <w:pPr>
            <w:pStyle w:val="Koptekst"/>
            <w:ind w:right="-115"/>
            <w:jc w:val="right"/>
          </w:pPr>
        </w:p>
      </w:tc>
    </w:tr>
  </w:tbl>
  <w:p w14:paraId="029F9EC5" w14:textId="1C915240" w:rsidR="12ABB35D" w:rsidRDefault="12ABB35D" w:rsidP="12ABB35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7B360" w14:textId="1537C51C" w:rsidR="009258E8" w:rsidRPr="002E5555" w:rsidRDefault="009258E8" w:rsidP="009258E8">
    <w:pPr>
      <w:pStyle w:val="Voettekst"/>
      <w:rPr>
        <w:sz w:val="24"/>
        <w:szCs w:val="24"/>
      </w:rPr>
    </w:pPr>
    <w:r w:rsidRPr="001C7CFE">
      <w:rPr>
        <w:noProof/>
        <w:sz w:val="16"/>
        <w:szCs w:val="16"/>
      </w:rPr>
      <w:drawing>
        <wp:anchor distT="0" distB="0" distL="114300" distR="114300" simplePos="0" relativeHeight="251658240" behindDoc="0" locked="0" layoutInCell="1" allowOverlap="1" wp14:anchorId="54A0F5CE" wp14:editId="3E02D5EC">
          <wp:simplePos x="0" y="0"/>
          <wp:positionH relativeFrom="margin">
            <wp:align>right</wp:align>
          </wp:positionH>
          <wp:positionV relativeFrom="paragraph">
            <wp:posOffset>-182880</wp:posOffset>
          </wp:positionV>
          <wp:extent cx="1390650" cy="536575"/>
          <wp:effectExtent l="0" t="0" r="0" b="0"/>
          <wp:wrapThrough wrapText="bothSides">
            <wp:wrapPolygon edited="0">
              <wp:start x="0" y="0"/>
              <wp:lineTo x="0" y="20705"/>
              <wp:lineTo x="21304" y="20705"/>
              <wp:lineTo x="21304" y="0"/>
              <wp:lineTo x="0" y="0"/>
            </wp:wrapPolygon>
          </wp:wrapThrough>
          <wp:docPr id="2" name="Afbeelding 11">
            <a:extLst xmlns:a="http://schemas.openxmlformats.org/drawingml/2006/main">
              <a:ext uri="{FF2B5EF4-FFF2-40B4-BE49-F238E27FC236}">
                <a16:creationId xmlns:a16="http://schemas.microsoft.com/office/drawing/2014/main" id="{217F080F-0AC8-4963-8089-A1EDFDBA0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a:extLst>
                      <a:ext uri="{FF2B5EF4-FFF2-40B4-BE49-F238E27FC236}">
                        <a16:creationId xmlns:a16="http://schemas.microsoft.com/office/drawing/2014/main" id="{217F080F-0AC8-4963-8089-A1EDFDBA0B8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90650" cy="536575"/>
                  </a:xfrm>
                  <a:prstGeom prst="rect">
                    <a:avLst/>
                  </a:prstGeom>
                </pic:spPr>
              </pic:pic>
            </a:graphicData>
          </a:graphic>
        </wp:anchor>
      </w:drawing>
    </w:r>
    <w:r w:rsidR="71F2B60D" w:rsidRPr="00744B47">
      <w:rPr>
        <w:sz w:val="16"/>
        <w:szCs w:val="16"/>
      </w:rPr>
      <w:t>Graduaat</w:t>
    </w:r>
    <w:r w:rsidR="000B7CEB">
      <w:rPr>
        <w:sz w:val="16"/>
        <w:szCs w:val="16"/>
      </w:rPr>
      <w:t>sopleidingen</w:t>
    </w:r>
  </w:p>
  <w:p w14:paraId="61996412" w14:textId="77777777" w:rsidR="009258E8" w:rsidRPr="001C394A" w:rsidRDefault="009258E8" w:rsidP="009258E8">
    <w:pPr>
      <w:pStyle w:val="Koptekst"/>
    </w:pPr>
  </w:p>
  <w:p w14:paraId="00405B1E" w14:textId="77777777" w:rsidR="00B405D4" w:rsidRPr="009258E8" w:rsidRDefault="00B405D4" w:rsidP="009258E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096"/>
    <w:multiLevelType w:val="hybridMultilevel"/>
    <w:tmpl w:val="391C73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4C2368A"/>
    <w:multiLevelType w:val="hybridMultilevel"/>
    <w:tmpl w:val="1A5EDCE2"/>
    <w:lvl w:ilvl="0" w:tplc="5B9623AA">
      <w:start w:val="1"/>
      <w:numFmt w:val="bullet"/>
      <w:lvlText w:val=""/>
      <w:lvlJc w:val="left"/>
      <w:pPr>
        <w:ind w:left="1068" w:hanging="360"/>
      </w:pPr>
      <w:rPr>
        <w:rFonts w:ascii="Symbol" w:hAnsi="Symbol" w:hint="default"/>
      </w:rPr>
    </w:lvl>
    <w:lvl w:ilvl="1" w:tplc="AB80C090">
      <w:start w:val="1"/>
      <w:numFmt w:val="bullet"/>
      <w:lvlText w:val="o"/>
      <w:lvlJc w:val="left"/>
      <w:pPr>
        <w:ind w:left="1788" w:hanging="360"/>
      </w:pPr>
      <w:rPr>
        <w:rFonts w:ascii="Courier New" w:hAnsi="Courier New" w:hint="default"/>
      </w:rPr>
    </w:lvl>
    <w:lvl w:ilvl="2" w:tplc="EBF6D098">
      <w:start w:val="1"/>
      <w:numFmt w:val="bullet"/>
      <w:lvlText w:val=""/>
      <w:lvlJc w:val="left"/>
      <w:pPr>
        <w:ind w:left="2508" w:hanging="360"/>
      </w:pPr>
      <w:rPr>
        <w:rFonts w:ascii="Wingdings" w:hAnsi="Wingdings" w:hint="default"/>
      </w:rPr>
    </w:lvl>
    <w:lvl w:ilvl="3" w:tplc="E1285FC4">
      <w:start w:val="1"/>
      <w:numFmt w:val="bullet"/>
      <w:lvlText w:val=""/>
      <w:lvlJc w:val="left"/>
      <w:pPr>
        <w:ind w:left="3228" w:hanging="360"/>
      </w:pPr>
      <w:rPr>
        <w:rFonts w:ascii="Symbol" w:hAnsi="Symbol" w:hint="default"/>
      </w:rPr>
    </w:lvl>
    <w:lvl w:ilvl="4" w:tplc="3D1848BE">
      <w:start w:val="1"/>
      <w:numFmt w:val="bullet"/>
      <w:lvlText w:val="o"/>
      <w:lvlJc w:val="left"/>
      <w:pPr>
        <w:ind w:left="3948" w:hanging="360"/>
      </w:pPr>
      <w:rPr>
        <w:rFonts w:ascii="Courier New" w:hAnsi="Courier New" w:hint="default"/>
      </w:rPr>
    </w:lvl>
    <w:lvl w:ilvl="5" w:tplc="03A8BD60">
      <w:start w:val="1"/>
      <w:numFmt w:val="bullet"/>
      <w:lvlText w:val=""/>
      <w:lvlJc w:val="left"/>
      <w:pPr>
        <w:ind w:left="4668" w:hanging="360"/>
      </w:pPr>
      <w:rPr>
        <w:rFonts w:ascii="Wingdings" w:hAnsi="Wingdings" w:hint="default"/>
      </w:rPr>
    </w:lvl>
    <w:lvl w:ilvl="6" w:tplc="9C42049E">
      <w:start w:val="1"/>
      <w:numFmt w:val="bullet"/>
      <w:lvlText w:val=""/>
      <w:lvlJc w:val="left"/>
      <w:pPr>
        <w:ind w:left="5388" w:hanging="360"/>
      </w:pPr>
      <w:rPr>
        <w:rFonts w:ascii="Symbol" w:hAnsi="Symbol" w:hint="default"/>
      </w:rPr>
    </w:lvl>
    <w:lvl w:ilvl="7" w:tplc="8CBC90B2">
      <w:start w:val="1"/>
      <w:numFmt w:val="bullet"/>
      <w:lvlText w:val="o"/>
      <w:lvlJc w:val="left"/>
      <w:pPr>
        <w:ind w:left="6108" w:hanging="360"/>
      </w:pPr>
      <w:rPr>
        <w:rFonts w:ascii="Courier New" w:hAnsi="Courier New" w:hint="default"/>
      </w:rPr>
    </w:lvl>
    <w:lvl w:ilvl="8" w:tplc="68CE1E54">
      <w:start w:val="1"/>
      <w:numFmt w:val="bullet"/>
      <w:lvlText w:val=""/>
      <w:lvlJc w:val="left"/>
      <w:pPr>
        <w:ind w:left="6828" w:hanging="360"/>
      </w:pPr>
      <w:rPr>
        <w:rFonts w:ascii="Wingdings" w:hAnsi="Wingdings" w:hint="default"/>
      </w:rPr>
    </w:lvl>
  </w:abstractNum>
  <w:abstractNum w:abstractNumId="2" w15:restartNumberingAfterBreak="0">
    <w:nsid w:val="057B7AC0"/>
    <w:multiLevelType w:val="hybridMultilevel"/>
    <w:tmpl w:val="06402DA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05C50ECF"/>
    <w:multiLevelType w:val="hybridMultilevel"/>
    <w:tmpl w:val="8BD88A12"/>
    <w:lvl w:ilvl="0" w:tplc="4E103ABA">
      <w:start w:val="1"/>
      <w:numFmt w:val="bullet"/>
      <w:lvlText w:val=""/>
      <w:lvlJc w:val="left"/>
      <w:pPr>
        <w:ind w:left="720" w:hanging="360"/>
      </w:pPr>
      <w:rPr>
        <w:rFonts w:ascii="Symbol" w:hAnsi="Symbol" w:hint="default"/>
      </w:rPr>
    </w:lvl>
    <w:lvl w:ilvl="1" w:tplc="752CA2F0">
      <w:start w:val="1"/>
      <w:numFmt w:val="bullet"/>
      <w:lvlText w:val="-"/>
      <w:lvlJc w:val="left"/>
      <w:pPr>
        <w:ind w:left="1440" w:hanging="360"/>
      </w:pPr>
      <w:rPr>
        <w:rFonts w:ascii="Calibri" w:hAnsi="Calibri" w:hint="default"/>
      </w:rPr>
    </w:lvl>
    <w:lvl w:ilvl="2" w:tplc="52504F0C">
      <w:start w:val="1"/>
      <w:numFmt w:val="bullet"/>
      <w:lvlText w:val=""/>
      <w:lvlJc w:val="left"/>
      <w:pPr>
        <w:ind w:left="2160" w:hanging="360"/>
      </w:pPr>
      <w:rPr>
        <w:rFonts w:ascii="Wingdings" w:hAnsi="Wingdings" w:hint="default"/>
      </w:rPr>
    </w:lvl>
    <w:lvl w:ilvl="3" w:tplc="FB7A3DB6">
      <w:start w:val="1"/>
      <w:numFmt w:val="bullet"/>
      <w:lvlText w:val=""/>
      <w:lvlJc w:val="left"/>
      <w:pPr>
        <w:ind w:left="2880" w:hanging="360"/>
      </w:pPr>
      <w:rPr>
        <w:rFonts w:ascii="Symbol" w:hAnsi="Symbol" w:hint="default"/>
      </w:rPr>
    </w:lvl>
    <w:lvl w:ilvl="4" w:tplc="D4EE2840">
      <w:start w:val="1"/>
      <w:numFmt w:val="bullet"/>
      <w:lvlText w:val="o"/>
      <w:lvlJc w:val="left"/>
      <w:pPr>
        <w:ind w:left="3600" w:hanging="360"/>
      </w:pPr>
      <w:rPr>
        <w:rFonts w:ascii="Courier New" w:hAnsi="Courier New" w:hint="default"/>
      </w:rPr>
    </w:lvl>
    <w:lvl w:ilvl="5" w:tplc="8A08ED26">
      <w:start w:val="1"/>
      <w:numFmt w:val="bullet"/>
      <w:lvlText w:val=""/>
      <w:lvlJc w:val="left"/>
      <w:pPr>
        <w:ind w:left="4320" w:hanging="360"/>
      </w:pPr>
      <w:rPr>
        <w:rFonts w:ascii="Wingdings" w:hAnsi="Wingdings" w:hint="default"/>
      </w:rPr>
    </w:lvl>
    <w:lvl w:ilvl="6" w:tplc="4F0E2A98">
      <w:start w:val="1"/>
      <w:numFmt w:val="bullet"/>
      <w:lvlText w:val=""/>
      <w:lvlJc w:val="left"/>
      <w:pPr>
        <w:ind w:left="5040" w:hanging="360"/>
      </w:pPr>
      <w:rPr>
        <w:rFonts w:ascii="Symbol" w:hAnsi="Symbol" w:hint="default"/>
      </w:rPr>
    </w:lvl>
    <w:lvl w:ilvl="7" w:tplc="581A36A6">
      <w:start w:val="1"/>
      <w:numFmt w:val="bullet"/>
      <w:lvlText w:val="o"/>
      <w:lvlJc w:val="left"/>
      <w:pPr>
        <w:ind w:left="5760" w:hanging="360"/>
      </w:pPr>
      <w:rPr>
        <w:rFonts w:ascii="Courier New" w:hAnsi="Courier New" w:hint="default"/>
      </w:rPr>
    </w:lvl>
    <w:lvl w:ilvl="8" w:tplc="F4EC98D8">
      <w:start w:val="1"/>
      <w:numFmt w:val="bullet"/>
      <w:lvlText w:val=""/>
      <w:lvlJc w:val="left"/>
      <w:pPr>
        <w:ind w:left="6480" w:hanging="360"/>
      </w:pPr>
      <w:rPr>
        <w:rFonts w:ascii="Wingdings" w:hAnsi="Wingdings" w:hint="default"/>
      </w:rPr>
    </w:lvl>
  </w:abstractNum>
  <w:abstractNum w:abstractNumId="4" w15:restartNumberingAfterBreak="0">
    <w:nsid w:val="0B160F65"/>
    <w:multiLevelType w:val="hybridMultilevel"/>
    <w:tmpl w:val="1A048A8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5" w15:restartNumberingAfterBreak="0">
    <w:nsid w:val="12B424B7"/>
    <w:multiLevelType w:val="hybridMultilevel"/>
    <w:tmpl w:val="DE98E9A0"/>
    <w:lvl w:ilvl="0" w:tplc="04090019">
      <w:start w:val="1"/>
      <w:numFmt w:val="lowerLetter"/>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6" w15:restartNumberingAfterBreak="0">
    <w:nsid w:val="14E679C9"/>
    <w:multiLevelType w:val="hybridMultilevel"/>
    <w:tmpl w:val="F0487DDA"/>
    <w:lvl w:ilvl="0" w:tplc="98E4D332">
      <w:start w:val="1"/>
      <w:numFmt w:val="bullet"/>
      <w:lvlText w:val=""/>
      <w:lvlJc w:val="left"/>
      <w:pPr>
        <w:ind w:left="720" w:hanging="360"/>
      </w:pPr>
      <w:rPr>
        <w:rFonts w:ascii="Symbol" w:hAnsi="Symbol" w:hint="default"/>
      </w:rPr>
    </w:lvl>
    <w:lvl w:ilvl="1" w:tplc="E48452B8">
      <w:start w:val="1"/>
      <w:numFmt w:val="bullet"/>
      <w:lvlText w:val="-"/>
      <w:lvlJc w:val="left"/>
      <w:pPr>
        <w:ind w:left="1440" w:hanging="360"/>
      </w:pPr>
      <w:rPr>
        <w:rFonts w:ascii="Calibri" w:hAnsi="Calibri" w:hint="default"/>
      </w:rPr>
    </w:lvl>
    <w:lvl w:ilvl="2" w:tplc="EDAC8AF4">
      <w:start w:val="1"/>
      <w:numFmt w:val="bullet"/>
      <w:lvlText w:val=""/>
      <w:lvlJc w:val="left"/>
      <w:pPr>
        <w:ind w:left="2160" w:hanging="360"/>
      </w:pPr>
      <w:rPr>
        <w:rFonts w:ascii="Wingdings" w:hAnsi="Wingdings" w:hint="default"/>
      </w:rPr>
    </w:lvl>
    <w:lvl w:ilvl="3" w:tplc="5AF83BB6">
      <w:start w:val="1"/>
      <w:numFmt w:val="bullet"/>
      <w:lvlText w:val=""/>
      <w:lvlJc w:val="left"/>
      <w:pPr>
        <w:ind w:left="2880" w:hanging="360"/>
      </w:pPr>
      <w:rPr>
        <w:rFonts w:ascii="Symbol" w:hAnsi="Symbol" w:hint="default"/>
      </w:rPr>
    </w:lvl>
    <w:lvl w:ilvl="4" w:tplc="305EF542">
      <w:start w:val="1"/>
      <w:numFmt w:val="bullet"/>
      <w:lvlText w:val="o"/>
      <w:lvlJc w:val="left"/>
      <w:pPr>
        <w:ind w:left="3600" w:hanging="360"/>
      </w:pPr>
      <w:rPr>
        <w:rFonts w:ascii="Courier New" w:hAnsi="Courier New" w:hint="default"/>
      </w:rPr>
    </w:lvl>
    <w:lvl w:ilvl="5" w:tplc="7E7CEA6C">
      <w:start w:val="1"/>
      <w:numFmt w:val="bullet"/>
      <w:lvlText w:val=""/>
      <w:lvlJc w:val="left"/>
      <w:pPr>
        <w:ind w:left="4320" w:hanging="360"/>
      </w:pPr>
      <w:rPr>
        <w:rFonts w:ascii="Wingdings" w:hAnsi="Wingdings" w:hint="default"/>
      </w:rPr>
    </w:lvl>
    <w:lvl w:ilvl="6" w:tplc="DD824780">
      <w:start w:val="1"/>
      <w:numFmt w:val="bullet"/>
      <w:lvlText w:val=""/>
      <w:lvlJc w:val="left"/>
      <w:pPr>
        <w:ind w:left="5040" w:hanging="360"/>
      </w:pPr>
      <w:rPr>
        <w:rFonts w:ascii="Symbol" w:hAnsi="Symbol" w:hint="default"/>
      </w:rPr>
    </w:lvl>
    <w:lvl w:ilvl="7" w:tplc="83C6B94E">
      <w:start w:val="1"/>
      <w:numFmt w:val="bullet"/>
      <w:lvlText w:val="o"/>
      <w:lvlJc w:val="left"/>
      <w:pPr>
        <w:ind w:left="5760" w:hanging="360"/>
      </w:pPr>
      <w:rPr>
        <w:rFonts w:ascii="Courier New" w:hAnsi="Courier New" w:hint="default"/>
      </w:rPr>
    </w:lvl>
    <w:lvl w:ilvl="8" w:tplc="7EA88870">
      <w:start w:val="1"/>
      <w:numFmt w:val="bullet"/>
      <w:lvlText w:val=""/>
      <w:lvlJc w:val="left"/>
      <w:pPr>
        <w:ind w:left="6480" w:hanging="360"/>
      </w:pPr>
      <w:rPr>
        <w:rFonts w:ascii="Wingdings" w:hAnsi="Wingdings" w:hint="default"/>
      </w:rPr>
    </w:lvl>
  </w:abstractNum>
  <w:abstractNum w:abstractNumId="7" w15:restartNumberingAfterBreak="0">
    <w:nsid w:val="16305752"/>
    <w:multiLevelType w:val="hybridMultilevel"/>
    <w:tmpl w:val="538A4B0A"/>
    <w:lvl w:ilvl="0" w:tplc="08130001">
      <w:start w:val="1"/>
      <w:numFmt w:val="bullet"/>
      <w:lvlText w:val=""/>
      <w:lvlJc w:val="left"/>
      <w:pPr>
        <w:ind w:left="767" w:hanging="360"/>
      </w:pPr>
      <w:rPr>
        <w:rFonts w:ascii="Symbol" w:hAnsi="Symbol" w:hint="default"/>
      </w:rPr>
    </w:lvl>
    <w:lvl w:ilvl="1" w:tplc="08130003" w:tentative="1">
      <w:start w:val="1"/>
      <w:numFmt w:val="bullet"/>
      <w:lvlText w:val="o"/>
      <w:lvlJc w:val="left"/>
      <w:pPr>
        <w:ind w:left="1487" w:hanging="360"/>
      </w:pPr>
      <w:rPr>
        <w:rFonts w:ascii="Courier New" w:hAnsi="Courier New" w:cs="Courier New" w:hint="default"/>
      </w:rPr>
    </w:lvl>
    <w:lvl w:ilvl="2" w:tplc="08130005" w:tentative="1">
      <w:start w:val="1"/>
      <w:numFmt w:val="bullet"/>
      <w:lvlText w:val=""/>
      <w:lvlJc w:val="left"/>
      <w:pPr>
        <w:ind w:left="2207" w:hanging="360"/>
      </w:pPr>
      <w:rPr>
        <w:rFonts w:ascii="Wingdings" w:hAnsi="Wingdings" w:hint="default"/>
      </w:rPr>
    </w:lvl>
    <w:lvl w:ilvl="3" w:tplc="08130001" w:tentative="1">
      <w:start w:val="1"/>
      <w:numFmt w:val="bullet"/>
      <w:lvlText w:val=""/>
      <w:lvlJc w:val="left"/>
      <w:pPr>
        <w:ind w:left="2927" w:hanging="360"/>
      </w:pPr>
      <w:rPr>
        <w:rFonts w:ascii="Symbol" w:hAnsi="Symbol" w:hint="default"/>
      </w:rPr>
    </w:lvl>
    <w:lvl w:ilvl="4" w:tplc="08130003" w:tentative="1">
      <w:start w:val="1"/>
      <w:numFmt w:val="bullet"/>
      <w:lvlText w:val="o"/>
      <w:lvlJc w:val="left"/>
      <w:pPr>
        <w:ind w:left="3647" w:hanging="360"/>
      </w:pPr>
      <w:rPr>
        <w:rFonts w:ascii="Courier New" w:hAnsi="Courier New" w:cs="Courier New" w:hint="default"/>
      </w:rPr>
    </w:lvl>
    <w:lvl w:ilvl="5" w:tplc="08130005" w:tentative="1">
      <w:start w:val="1"/>
      <w:numFmt w:val="bullet"/>
      <w:lvlText w:val=""/>
      <w:lvlJc w:val="left"/>
      <w:pPr>
        <w:ind w:left="4367" w:hanging="360"/>
      </w:pPr>
      <w:rPr>
        <w:rFonts w:ascii="Wingdings" w:hAnsi="Wingdings" w:hint="default"/>
      </w:rPr>
    </w:lvl>
    <w:lvl w:ilvl="6" w:tplc="08130001" w:tentative="1">
      <w:start w:val="1"/>
      <w:numFmt w:val="bullet"/>
      <w:lvlText w:val=""/>
      <w:lvlJc w:val="left"/>
      <w:pPr>
        <w:ind w:left="5087" w:hanging="360"/>
      </w:pPr>
      <w:rPr>
        <w:rFonts w:ascii="Symbol" w:hAnsi="Symbol" w:hint="default"/>
      </w:rPr>
    </w:lvl>
    <w:lvl w:ilvl="7" w:tplc="08130003" w:tentative="1">
      <w:start w:val="1"/>
      <w:numFmt w:val="bullet"/>
      <w:lvlText w:val="o"/>
      <w:lvlJc w:val="left"/>
      <w:pPr>
        <w:ind w:left="5807" w:hanging="360"/>
      </w:pPr>
      <w:rPr>
        <w:rFonts w:ascii="Courier New" w:hAnsi="Courier New" w:cs="Courier New" w:hint="default"/>
      </w:rPr>
    </w:lvl>
    <w:lvl w:ilvl="8" w:tplc="08130005" w:tentative="1">
      <w:start w:val="1"/>
      <w:numFmt w:val="bullet"/>
      <w:lvlText w:val=""/>
      <w:lvlJc w:val="left"/>
      <w:pPr>
        <w:ind w:left="6527" w:hanging="360"/>
      </w:pPr>
      <w:rPr>
        <w:rFonts w:ascii="Wingdings" w:hAnsi="Wingdings" w:hint="default"/>
      </w:rPr>
    </w:lvl>
  </w:abstractNum>
  <w:abstractNum w:abstractNumId="8" w15:restartNumberingAfterBreak="0">
    <w:nsid w:val="1A450E59"/>
    <w:multiLevelType w:val="hybridMultilevel"/>
    <w:tmpl w:val="54465932"/>
    <w:lvl w:ilvl="0" w:tplc="503EBCEA">
      <w:start w:val="1"/>
      <w:numFmt w:val="bullet"/>
      <w:lvlText w:val=""/>
      <w:lvlJc w:val="left"/>
      <w:pPr>
        <w:ind w:left="720" w:hanging="360"/>
      </w:pPr>
      <w:rPr>
        <w:rFonts w:ascii="Symbol" w:hAnsi="Symbol" w:hint="default"/>
      </w:rPr>
    </w:lvl>
    <w:lvl w:ilvl="1" w:tplc="DBEA1DA8">
      <w:start w:val="1"/>
      <w:numFmt w:val="bullet"/>
      <w:lvlText w:val=""/>
      <w:lvlJc w:val="left"/>
      <w:pPr>
        <w:ind w:left="1440" w:hanging="360"/>
      </w:pPr>
      <w:rPr>
        <w:rFonts w:ascii="Symbol" w:hAnsi="Symbol" w:hint="default"/>
      </w:rPr>
    </w:lvl>
    <w:lvl w:ilvl="2" w:tplc="FBB2A916">
      <w:start w:val="1"/>
      <w:numFmt w:val="bullet"/>
      <w:lvlText w:val=""/>
      <w:lvlJc w:val="left"/>
      <w:pPr>
        <w:ind w:left="2160" w:hanging="360"/>
      </w:pPr>
      <w:rPr>
        <w:rFonts w:ascii="Wingdings" w:hAnsi="Wingdings" w:hint="default"/>
      </w:rPr>
    </w:lvl>
    <w:lvl w:ilvl="3" w:tplc="5C2A5136">
      <w:start w:val="1"/>
      <w:numFmt w:val="bullet"/>
      <w:lvlText w:val=""/>
      <w:lvlJc w:val="left"/>
      <w:pPr>
        <w:ind w:left="2880" w:hanging="360"/>
      </w:pPr>
      <w:rPr>
        <w:rFonts w:ascii="Symbol" w:hAnsi="Symbol" w:hint="default"/>
      </w:rPr>
    </w:lvl>
    <w:lvl w:ilvl="4" w:tplc="D3C85A50">
      <w:start w:val="1"/>
      <w:numFmt w:val="bullet"/>
      <w:lvlText w:val="o"/>
      <w:lvlJc w:val="left"/>
      <w:pPr>
        <w:ind w:left="3600" w:hanging="360"/>
      </w:pPr>
      <w:rPr>
        <w:rFonts w:ascii="Courier New" w:hAnsi="Courier New" w:hint="default"/>
      </w:rPr>
    </w:lvl>
    <w:lvl w:ilvl="5" w:tplc="02EEB5D8">
      <w:start w:val="1"/>
      <w:numFmt w:val="bullet"/>
      <w:lvlText w:val=""/>
      <w:lvlJc w:val="left"/>
      <w:pPr>
        <w:ind w:left="4320" w:hanging="360"/>
      </w:pPr>
      <w:rPr>
        <w:rFonts w:ascii="Wingdings" w:hAnsi="Wingdings" w:hint="default"/>
      </w:rPr>
    </w:lvl>
    <w:lvl w:ilvl="6" w:tplc="C556FABC">
      <w:start w:val="1"/>
      <w:numFmt w:val="bullet"/>
      <w:lvlText w:val=""/>
      <w:lvlJc w:val="left"/>
      <w:pPr>
        <w:ind w:left="5040" w:hanging="360"/>
      </w:pPr>
      <w:rPr>
        <w:rFonts w:ascii="Symbol" w:hAnsi="Symbol" w:hint="default"/>
      </w:rPr>
    </w:lvl>
    <w:lvl w:ilvl="7" w:tplc="81E49472">
      <w:start w:val="1"/>
      <w:numFmt w:val="bullet"/>
      <w:lvlText w:val="o"/>
      <w:lvlJc w:val="left"/>
      <w:pPr>
        <w:ind w:left="5760" w:hanging="360"/>
      </w:pPr>
      <w:rPr>
        <w:rFonts w:ascii="Courier New" w:hAnsi="Courier New" w:hint="default"/>
      </w:rPr>
    </w:lvl>
    <w:lvl w:ilvl="8" w:tplc="541AE46A">
      <w:start w:val="1"/>
      <w:numFmt w:val="bullet"/>
      <w:lvlText w:val=""/>
      <w:lvlJc w:val="left"/>
      <w:pPr>
        <w:ind w:left="6480" w:hanging="360"/>
      </w:pPr>
      <w:rPr>
        <w:rFonts w:ascii="Wingdings" w:hAnsi="Wingdings" w:hint="default"/>
      </w:rPr>
    </w:lvl>
  </w:abstractNum>
  <w:abstractNum w:abstractNumId="9" w15:restartNumberingAfterBreak="0">
    <w:nsid w:val="1B61107C"/>
    <w:multiLevelType w:val="hybridMultilevel"/>
    <w:tmpl w:val="3528BF14"/>
    <w:lvl w:ilvl="0" w:tplc="F386201A">
      <w:start w:val="1"/>
      <w:numFmt w:val="bullet"/>
      <w:lvlText w:val=""/>
      <w:lvlJc w:val="left"/>
      <w:pPr>
        <w:ind w:left="720" w:hanging="360"/>
      </w:pPr>
      <w:rPr>
        <w:rFonts w:ascii="Symbol" w:hAnsi="Symbol" w:hint="default"/>
      </w:rPr>
    </w:lvl>
    <w:lvl w:ilvl="1" w:tplc="081A2E7A">
      <w:start w:val="1"/>
      <w:numFmt w:val="bullet"/>
      <w:lvlText w:val=""/>
      <w:lvlJc w:val="left"/>
      <w:pPr>
        <w:ind w:left="1440" w:hanging="360"/>
      </w:pPr>
      <w:rPr>
        <w:rFonts w:ascii="Symbol" w:hAnsi="Symbol" w:hint="default"/>
      </w:rPr>
    </w:lvl>
    <w:lvl w:ilvl="2" w:tplc="63E830B4">
      <w:start w:val="1"/>
      <w:numFmt w:val="bullet"/>
      <w:lvlText w:val=""/>
      <w:lvlJc w:val="left"/>
      <w:pPr>
        <w:ind w:left="2160" w:hanging="360"/>
      </w:pPr>
      <w:rPr>
        <w:rFonts w:ascii="Wingdings" w:hAnsi="Wingdings" w:hint="default"/>
      </w:rPr>
    </w:lvl>
    <w:lvl w:ilvl="3" w:tplc="B97C5D0E">
      <w:start w:val="1"/>
      <w:numFmt w:val="bullet"/>
      <w:lvlText w:val=""/>
      <w:lvlJc w:val="left"/>
      <w:pPr>
        <w:ind w:left="2880" w:hanging="360"/>
      </w:pPr>
      <w:rPr>
        <w:rFonts w:ascii="Symbol" w:hAnsi="Symbol" w:hint="default"/>
      </w:rPr>
    </w:lvl>
    <w:lvl w:ilvl="4" w:tplc="49025C76">
      <w:start w:val="1"/>
      <w:numFmt w:val="bullet"/>
      <w:lvlText w:val="o"/>
      <w:lvlJc w:val="left"/>
      <w:pPr>
        <w:ind w:left="3600" w:hanging="360"/>
      </w:pPr>
      <w:rPr>
        <w:rFonts w:ascii="Courier New" w:hAnsi="Courier New" w:hint="default"/>
      </w:rPr>
    </w:lvl>
    <w:lvl w:ilvl="5" w:tplc="AE1E1F90">
      <w:start w:val="1"/>
      <w:numFmt w:val="bullet"/>
      <w:lvlText w:val=""/>
      <w:lvlJc w:val="left"/>
      <w:pPr>
        <w:ind w:left="4320" w:hanging="360"/>
      </w:pPr>
      <w:rPr>
        <w:rFonts w:ascii="Wingdings" w:hAnsi="Wingdings" w:hint="default"/>
      </w:rPr>
    </w:lvl>
    <w:lvl w:ilvl="6" w:tplc="2B32A574">
      <w:start w:val="1"/>
      <w:numFmt w:val="bullet"/>
      <w:lvlText w:val=""/>
      <w:lvlJc w:val="left"/>
      <w:pPr>
        <w:ind w:left="5040" w:hanging="360"/>
      </w:pPr>
      <w:rPr>
        <w:rFonts w:ascii="Symbol" w:hAnsi="Symbol" w:hint="default"/>
      </w:rPr>
    </w:lvl>
    <w:lvl w:ilvl="7" w:tplc="D778D380">
      <w:start w:val="1"/>
      <w:numFmt w:val="bullet"/>
      <w:lvlText w:val="o"/>
      <w:lvlJc w:val="left"/>
      <w:pPr>
        <w:ind w:left="5760" w:hanging="360"/>
      </w:pPr>
      <w:rPr>
        <w:rFonts w:ascii="Courier New" w:hAnsi="Courier New" w:hint="default"/>
      </w:rPr>
    </w:lvl>
    <w:lvl w:ilvl="8" w:tplc="8D30DBEC">
      <w:start w:val="1"/>
      <w:numFmt w:val="bullet"/>
      <w:lvlText w:val=""/>
      <w:lvlJc w:val="left"/>
      <w:pPr>
        <w:ind w:left="6480" w:hanging="360"/>
      </w:pPr>
      <w:rPr>
        <w:rFonts w:ascii="Wingdings" w:hAnsi="Wingdings" w:hint="default"/>
      </w:rPr>
    </w:lvl>
  </w:abstractNum>
  <w:abstractNum w:abstractNumId="10" w15:restartNumberingAfterBreak="0">
    <w:nsid w:val="1DAC74D2"/>
    <w:multiLevelType w:val="hybridMultilevel"/>
    <w:tmpl w:val="DAC6917E"/>
    <w:lvl w:ilvl="0" w:tplc="3B64D63A">
      <w:start w:val="1"/>
      <w:numFmt w:val="bullet"/>
      <w:lvlText w:val=""/>
      <w:lvlJc w:val="left"/>
      <w:pPr>
        <w:ind w:left="720" w:hanging="360"/>
      </w:pPr>
      <w:rPr>
        <w:rFonts w:ascii="Symbol" w:hAnsi="Symbol" w:hint="default"/>
      </w:rPr>
    </w:lvl>
    <w:lvl w:ilvl="1" w:tplc="F7BA2564">
      <w:start w:val="1"/>
      <w:numFmt w:val="bullet"/>
      <w:lvlText w:val=""/>
      <w:lvlJc w:val="left"/>
      <w:pPr>
        <w:ind w:left="1440" w:hanging="360"/>
      </w:pPr>
      <w:rPr>
        <w:rFonts w:ascii="Symbol" w:hAnsi="Symbol" w:hint="default"/>
      </w:rPr>
    </w:lvl>
    <w:lvl w:ilvl="2" w:tplc="E5C44700">
      <w:start w:val="1"/>
      <w:numFmt w:val="bullet"/>
      <w:lvlText w:val=""/>
      <w:lvlJc w:val="left"/>
      <w:pPr>
        <w:ind w:left="2160" w:hanging="360"/>
      </w:pPr>
      <w:rPr>
        <w:rFonts w:ascii="Wingdings" w:hAnsi="Wingdings" w:hint="default"/>
      </w:rPr>
    </w:lvl>
    <w:lvl w:ilvl="3" w:tplc="5100E5CE">
      <w:start w:val="1"/>
      <w:numFmt w:val="bullet"/>
      <w:lvlText w:val=""/>
      <w:lvlJc w:val="left"/>
      <w:pPr>
        <w:ind w:left="2880" w:hanging="360"/>
      </w:pPr>
      <w:rPr>
        <w:rFonts w:ascii="Symbol" w:hAnsi="Symbol" w:hint="default"/>
      </w:rPr>
    </w:lvl>
    <w:lvl w:ilvl="4" w:tplc="D47C1A92">
      <w:start w:val="1"/>
      <w:numFmt w:val="bullet"/>
      <w:lvlText w:val="o"/>
      <w:lvlJc w:val="left"/>
      <w:pPr>
        <w:ind w:left="3600" w:hanging="360"/>
      </w:pPr>
      <w:rPr>
        <w:rFonts w:ascii="Courier New" w:hAnsi="Courier New" w:hint="default"/>
      </w:rPr>
    </w:lvl>
    <w:lvl w:ilvl="5" w:tplc="BB74F82E">
      <w:start w:val="1"/>
      <w:numFmt w:val="bullet"/>
      <w:lvlText w:val=""/>
      <w:lvlJc w:val="left"/>
      <w:pPr>
        <w:ind w:left="4320" w:hanging="360"/>
      </w:pPr>
      <w:rPr>
        <w:rFonts w:ascii="Wingdings" w:hAnsi="Wingdings" w:hint="default"/>
      </w:rPr>
    </w:lvl>
    <w:lvl w:ilvl="6" w:tplc="8264D2CA">
      <w:start w:val="1"/>
      <w:numFmt w:val="bullet"/>
      <w:lvlText w:val=""/>
      <w:lvlJc w:val="left"/>
      <w:pPr>
        <w:ind w:left="5040" w:hanging="360"/>
      </w:pPr>
      <w:rPr>
        <w:rFonts w:ascii="Symbol" w:hAnsi="Symbol" w:hint="default"/>
      </w:rPr>
    </w:lvl>
    <w:lvl w:ilvl="7" w:tplc="34868508">
      <w:start w:val="1"/>
      <w:numFmt w:val="bullet"/>
      <w:lvlText w:val="o"/>
      <w:lvlJc w:val="left"/>
      <w:pPr>
        <w:ind w:left="5760" w:hanging="360"/>
      </w:pPr>
      <w:rPr>
        <w:rFonts w:ascii="Courier New" w:hAnsi="Courier New" w:hint="default"/>
      </w:rPr>
    </w:lvl>
    <w:lvl w:ilvl="8" w:tplc="F1B65F40">
      <w:start w:val="1"/>
      <w:numFmt w:val="bullet"/>
      <w:lvlText w:val=""/>
      <w:lvlJc w:val="left"/>
      <w:pPr>
        <w:ind w:left="6480" w:hanging="360"/>
      </w:pPr>
      <w:rPr>
        <w:rFonts w:ascii="Wingdings" w:hAnsi="Wingdings" w:hint="default"/>
      </w:rPr>
    </w:lvl>
  </w:abstractNum>
  <w:abstractNum w:abstractNumId="11" w15:restartNumberingAfterBreak="0">
    <w:nsid w:val="25AD1DD2"/>
    <w:multiLevelType w:val="hybridMultilevel"/>
    <w:tmpl w:val="6BC8614C"/>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12" w15:restartNumberingAfterBreak="0">
    <w:nsid w:val="26F71432"/>
    <w:multiLevelType w:val="hybridMultilevel"/>
    <w:tmpl w:val="F56A9F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9537F99"/>
    <w:multiLevelType w:val="hybridMultilevel"/>
    <w:tmpl w:val="A4FA77F0"/>
    <w:lvl w:ilvl="0" w:tplc="A2A4DC20">
      <w:start w:val="1"/>
      <w:numFmt w:val="decimal"/>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03102AA"/>
    <w:multiLevelType w:val="hybridMultilevel"/>
    <w:tmpl w:val="1BF4BC5A"/>
    <w:lvl w:ilvl="0" w:tplc="04090019">
      <w:start w:val="1"/>
      <w:numFmt w:val="lowerLetter"/>
      <w:lvlText w:val="%1."/>
      <w:lvlJc w:val="left"/>
      <w:pPr>
        <w:ind w:left="1065" w:hanging="360"/>
      </w:pPr>
      <w:rPr>
        <w:rFonts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15" w15:restartNumberingAfterBreak="0">
    <w:nsid w:val="32BD491B"/>
    <w:multiLevelType w:val="hybridMultilevel"/>
    <w:tmpl w:val="CE2C2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4D87BA3"/>
    <w:multiLevelType w:val="hybridMultilevel"/>
    <w:tmpl w:val="F88A75C6"/>
    <w:lvl w:ilvl="0" w:tplc="007A9360">
      <w:start w:val="1"/>
      <w:numFmt w:val="decimal"/>
      <w:pStyle w:val="Kop2"/>
      <w:lvlText w:val="%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6E364E"/>
    <w:multiLevelType w:val="hybridMultilevel"/>
    <w:tmpl w:val="F5C047EA"/>
    <w:lvl w:ilvl="0" w:tplc="69CEA58A">
      <w:start w:val="1"/>
      <w:numFmt w:val="bullet"/>
      <w:lvlText w:val=""/>
      <w:lvlJc w:val="left"/>
      <w:pPr>
        <w:ind w:left="720" w:hanging="360"/>
      </w:pPr>
      <w:rPr>
        <w:rFonts w:ascii="Symbol" w:hAnsi="Symbol" w:hint="default"/>
      </w:rPr>
    </w:lvl>
    <w:lvl w:ilvl="1" w:tplc="19E2542A">
      <w:start w:val="1"/>
      <w:numFmt w:val="bullet"/>
      <w:lvlText w:val="-"/>
      <w:lvlJc w:val="left"/>
      <w:pPr>
        <w:ind w:left="1440" w:hanging="360"/>
      </w:pPr>
      <w:rPr>
        <w:rFonts w:ascii="Calibri" w:hAnsi="Calibri" w:hint="default"/>
      </w:rPr>
    </w:lvl>
    <w:lvl w:ilvl="2" w:tplc="57DE5988">
      <w:start w:val="1"/>
      <w:numFmt w:val="bullet"/>
      <w:lvlText w:val=""/>
      <w:lvlJc w:val="left"/>
      <w:pPr>
        <w:ind w:left="2160" w:hanging="360"/>
      </w:pPr>
      <w:rPr>
        <w:rFonts w:ascii="Wingdings" w:hAnsi="Wingdings" w:hint="default"/>
      </w:rPr>
    </w:lvl>
    <w:lvl w:ilvl="3" w:tplc="077A27C8">
      <w:start w:val="1"/>
      <w:numFmt w:val="bullet"/>
      <w:lvlText w:val=""/>
      <w:lvlJc w:val="left"/>
      <w:pPr>
        <w:ind w:left="2880" w:hanging="360"/>
      </w:pPr>
      <w:rPr>
        <w:rFonts w:ascii="Symbol" w:hAnsi="Symbol" w:hint="default"/>
      </w:rPr>
    </w:lvl>
    <w:lvl w:ilvl="4" w:tplc="A9D86A38">
      <w:start w:val="1"/>
      <w:numFmt w:val="bullet"/>
      <w:lvlText w:val="o"/>
      <w:lvlJc w:val="left"/>
      <w:pPr>
        <w:ind w:left="3600" w:hanging="360"/>
      </w:pPr>
      <w:rPr>
        <w:rFonts w:ascii="Courier New" w:hAnsi="Courier New" w:hint="default"/>
      </w:rPr>
    </w:lvl>
    <w:lvl w:ilvl="5" w:tplc="618C98AE">
      <w:start w:val="1"/>
      <w:numFmt w:val="bullet"/>
      <w:lvlText w:val=""/>
      <w:lvlJc w:val="left"/>
      <w:pPr>
        <w:ind w:left="4320" w:hanging="360"/>
      </w:pPr>
      <w:rPr>
        <w:rFonts w:ascii="Wingdings" w:hAnsi="Wingdings" w:hint="default"/>
      </w:rPr>
    </w:lvl>
    <w:lvl w:ilvl="6" w:tplc="CBF89754">
      <w:start w:val="1"/>
      <w:numFmt w:val="bullet"/>
      <w:lvlText w:val=""/>
      <w:lvlJc w:val="left"/>
      <w:pPr>
        <w:ind w:left="5040" w:hanging="360"/>
      </w:pPr>
      <w:rPr>
        <w:rFonts w:ascii="Symbol" w:hAnsi="Symbol" w:hint="default"/>
      </w:rPr>
    </w:lvl>
    <w:lvl w:ilvl="7" w:tplc="E4EA9FBE">
      <w:start w:val="1"/>
      <w:numFmt w:val="bullet"/>
      <w:lvlText w:val="o"/>
      <w:lvlJc w:val="left"/>
      <w:pPr>
        <w:ind w:left="5760" w:hanging="360"/>
      </w:pPr>
      <w:rPr>
        <w:rFonts w:ascii="Courier New" w:hAnsi="Courier New" w:hint="default"/>
      </w:rPr>
    </w:lvl>
    <w:lvl w:ilvl="8" w:tplc="A95A6646">
      <w:start w:val="1"/>
      <w:numFmt w:val="bullet"/>
      <w:lvlText w:val=""/>
      <w:lvlJc w:val="left"/>
      <w:pPr>
        <w:ind w:left="6480" w:hanging="360"/>
      </w:pPr>
      <w:rPr>
        <w:rFonts w:ascii="Wingdings" w:hAnsi="Wingdings" w:hint="default"/>
      </w:rPr>
    </w:lvl>
  </w:abstractNum>
  <w:abstractNum w:abstractNumId="18" w15:restartNumberingAfterBreak="0">
    <w:nsid w:val="3D3609B1"/>
    <w:multiLevelType w:val="hybridMultilevel"/>
    <w:tmpl w:val="1D0A489E"/>
    <w:lvl w:ilvl="0" w:tplc="39F61016">
      <w:start w:val="1"/>
      <w:numFmt w:val="bullet"/>
      <w:lvlText w:val="-"/>
      <w:lvlJc w:val="left"/>
      <w:pPr>
        <w:ind w:left="1068" w:hanging="360"/>
      </w:pPr>
      <w:rPr>
        <w:rFonts w:ascii="Calibri" w:hAnsi="Calibri" w:hint="default"/>
      </w:rPr>
    </w:lvl>
    <w:lvl w:ilvl="1" w:tplc="95CC53E6">
      <w:start w:val="1"/>
      <w:numFmt w:val="bullet"/>
      <w:lvlText w:val="o"/>
      <w:lvlJc w:val="left"/>
      <w:pPr>
        <w:ind w:left="1788" w:hanging="360"/>
      </w:pPr>
      <w:rPr>
        <w:rFonts w:ascii="Courier New" w:hAnsi="Courier New" w:hint="default"/>
      </w:rPr>
    </w:lvl>
    <w:lvl w:ilvl="2" w:tplc="16D2BA60">
      <w:start w:val="1"/>
      <w:numFmt w:val="bullet"/>
      <w:lvlText w:val=""/>
      <w:lvlJc w:val="left"/>
      <w:pPr>
        <w:ind w:left="2508" w:hanging="360"/>
      </w:pPr>
      <w:rPr>
        <w:rFonts w:ascii="Wingdings" w:hAnsi="Wingdings" w:hint="default"/>
      </w:rPr>
    </w:lvl>
    <w:lvl w:ilvl="3" w:tplc="AED6D360">
      <w:start w:val="1"/>
      <w:numFmt w:val="bullet"/>
      <w:lvlText w:val=""/>
      <w:lvlJc w:val="left"/>
      <w:pPr>
        <w:ind w:left="3228" w:hanging="360"/>
      </w:pPr>
      <w:rPr>
        <w:rFonts w:ascii="Symbol" w:hAnsi="Symbol" w:hint="default"/>
      </w:rPr>
    </w:lvl>
    <w:lvl w:ilvl="4" w:tplc="89FC31D0">
      <w:start w:val="1"/>
      <w:numFmt w:val="bullet"/>
      <w:lvlText w:val="o"/>
      <w:lvlJc w:val="left"/>
      <w:pPr>
        <w:ind w:left="3948" w:hanging="360"/>
      </w:pPr>
      <w:rPr>
        <w:rFonts w:ascii="Courier New" w:hAnsi="Courier New" w:hint="default"/>
      </w:rPr>
    </w:lvl>
    <w:lvl w:ilvl="5" w:tplc="7EB6AEC8">
      <w:start w:val="1"/>
      <w:numFmt w:val="bullet"/>
      <w:lvlText w:val=""/>
      <w:lvlJc w:val="left"/>
      <w:pPr>
        <w:ind w:left="4668" w:hanging="360"/>
      </w:pPr>
      <w:rPr>
        <w:rFonts w:ascii="Wingdings" w:hAnsi="Wingdings" w:hint="default"/>
      </w:rPr>
    </w:lvl>
    <w:lvl w:ilvl="6" w:tplc="9E1C25DC">
      <w:start w:val="1"/>
      <w:numFmt w:val="bullet"/>
      <w:lvlText w:val=""/>
      <w:lvlJc w:val="left"/>
      <w:pPr>
        <w:ind w:left="5388" w:hanging="360"/>
      </w:pPr>
      <w:rPr>
        <w:rFonts w:ascii="Symbol" w:hAnsi="Symbol" w:hint="default"/>
      </w:rPr>
    </w:lvl>
    <w:lvl w:ilvl="7" w:tplc="EAA6A0CE">
      <w:start w:val="1"/>
      <w:numFmt w:val="bullet"/>
      <w:lvlText w:val="o"/>
      <w:lvlJc w:val="left"/>
      <w:pPr>
        <w:ind w:left="6108" w:hanging="360"/>
      </w:pPr>
      <w:rPr>
        <w:rFonts w:ascii="Courier New" w:hAnsi="Courier New" w:hint="default"/>
      </w:rPr>
    </w:lvl>
    <w:lvl w:ilvl="8" w:tplc="AAAC3672">
      <w:start w:val="1"/>
      <w:numFmt w:val="bullet"/>
      <w:lvlText w:val=""/>
      <w:lvlJc w:val="left"/>
      <w:pPr>
        <w:ind w:left="6828" w:hanging="360"/>
      </w:pPr>
      <w:rPr>
        <w:rFonts w:ascii="Wingdings" w:hAnsi="Wingdings" w:hint="default"/>
      </w:rPr>
    </w:lvl>
  </w:abstractNum>
  <w:abstractNum w:abstractNumId="19" w15:restartNumberingAfterBreak="0">
    <w:nsid w:val="401E74E2"/>
    <w:multiLevelType w:val="hybridMultilevel"/>
    <w:tmpl w:val="40FC541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41A35AC3"/>
    <w:multiLevelType w:val="hybridMultilevel"/>
    <w:tmpl w:val="859C5306"/>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210285A"/>
    <w:multiLevelType w:val="hybridMultilevel"/>
    <w:tmpl w:val="664E39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F9D6E0B"/>
    <w:multiLevelType w:val="hybridMultilevel"/>
    <w:tmpl w:val="F0907E36"/>
    <w:lvl w:ilvl="0" w:tplc="6B32EB04">
      <w:numFmt w:val="bullet"/>
      <w:lvlText w:val=""/>
      <w:lvlJc w:val="left"/>
      <w:pPr>
        <w:ind w:left="405" w:hanging="360"/>
      </w:pPr>
      <w:rPr>
        <w:rFonts w:ascii="Symbol" w:eastAsiaTheme="minorHAnsi" w:hAnsi="Symbol" w:cstheme="minorHAnsi" w:hint="default"/>
      </w:rPr>
    </w:lvl>
    <w:lvl w:ilvl="1" w:tplc="08130003" w:tentative="1">
      <w:start w:val="1"/>
      <w:numFmt w:val="bullet"/>
      <w:lvlText w:val="o"/>
      <w:lvlJc w:val="left"/>
      <w:pPr>
        <w:ind w:left="1125" w:hanging="360"/>
      </w:pPr>
      <w:rPr>
        <w:rFonts w:ascii="Courier New" w:hAnsi="Courier New" w:cs="Courier New" w:hint="default"/>
      </w:rPr>
    </w:lvl>
    <w:lvl w:ilvl="2" w:tplc="08130005" w:tentative="1">
      <w:start w:val="1"/>
      <w:numFmt w:val="bullet"/>
      <w:lvlText w:val=""/>
      <w:lvlJc w:val="left"/>
      <w:pPr>
        <w:ind w:left="1845" w:hanging="360"/>
      </w:pPr>
      <w:rPr>
        <w:rFonts w:ascii="Wingdings" w:hAnsi="Wingdings" w:hint="default"/>
      </w:rPr>
    </w:lvl>
    <w:lvl w:ilvl="3" w:tplc="08130001" w:tentative="1">
      <w:start w:val="1"/>
      <w:numFmt w:val="bullet"/>
      <w:lvlText w:val=""/>
      <w:lvlJc w:val="left"/>
      <w:pPr>
        <w:ind w:left="2565" w:hanging="360"/>
      </w:pPr>
      <w:rPr>
        <w:rFonts w:ascii="Symbol" w:hAnsi="Symbol" w:hint="default"/>
      </w:rPr>
    </w:lvl>
    <w:lvl w:ilvl="4" w:tplc="08130003" w:tentative="1">
      <w:start w:val="1"/>
      <w:numFmt w:val="bullet"/>
      <w:lvlText w:val="o"/>
      <w:lvlJc w:val="left"/>
      <w:pPr>
        <w:ind w:left="3285" w:hanging="360"/>
      </w:pPr>
      <w:rPr>
        <w:rFonts w:ascii="Courier New" w:hAnsi="Courier New" w:cs="Courier New" w:hint="default"/>
      </w:rPr>
    </w:lvl>
    <w:lvl w:ilvl="5" w:tplc="08130005" w:tentative="1">
      <w:start w:val="1"/>
      <w:numFmt w:val="bullet"/>
      <w:lvlText w:val=""/>
      <w:lvlJc w:val="left"/>
      <w:pPr>
        <w:ind w:left="4005" w:hanging="360"/>
      </w:pPr>
      <w:rPr>
        <w:rFonts w:ascii="Wingdings" w:hAnsi="Wingdings" w:hint="default"/>
      </w:rPr>
    </w:lvl>
    <w:lvl w:ilvl="6" w:tplc="08130001" w:tentative="1">
      <w:start w:val="1"/>
      <w:numFmt w:val="bullet"/>
      <w:lvlText w:val=""/>
      <w:lvlJc w:val="left"/>
      <w:pPr>
        <w:ind w:left="4725" w:hanging="360"/>
      </w:pPr>
      <w:rPr>
        <w:rFonts w:ascii="Symbol" w:hAnsi="Symbol" w:hint="default"/>
      </w:rPr>
    </w:lvl>
    <w:lvl w:ilvl="7" w:tplc="08130003" w:tentative="1">
      <w:start w:val="1"/>
      <w:numFmt w:val="bullet"/>
      <w:lvlText w:val="o"/>
      <w:lvlJc w:val="left"/>
      <w:pPr>
        <w:ind w:left="5445" w:hanging="360"/>
      </w:pPr>
      <w:rPr>
        <w:rFonts w:ascii="Courier New" w:hAnsi="Courier New" w:cs="Courier New" w:hint="default"/>
      </w:rPr>
    </w:lvl>
    <w:lvl w:ilvl="8" w:tplc="08130005" w:tentative="1">
      <w:start w:val="1"/>
      <w:numFmt w:val="bullet"/>
      <w:lvlText w:val=""/>
      <w:lvlJc w:val="left"/>
      <w:pPr>
        <w:ind w:left="6165" w:hanging="360"/>
      </w:pPr>
      <w:rPr>
        <w:rFonts w:ascii="Wingdings" w:hAnsi="Wingdings" w:hint="default"/>
      </w:rPr>
    </w:lvl>
  </w:abstractNum>
  <w:abstractNum w:abstractNumId="23" w15:restartNumberingAfterBreak="0">
    <w:nsid w:val="54A63ADB"/>
    <w:multiLevelType w:val="hybridMultilevel"/>
    <w:tmpl w:val="C15EE342"/>
    <w:lvl w:ilvl="0" w:tplc="39F61016">
      <w:start w:val="1"/>
      <w:numFmt w:val="bullet"/>
      <w:lvlText w:val="-"/>
      <w:lvlJc w:val="left"/>
      <w:pPr>
        <w:ind w:left="1068" w:hanging="360"/>
      </w:pPr>
      <w:rPr>
        <w:rFonts w:ascii="Calibri" w:hAnsi="Calibri" w:hint="default"/>
      </w:rPr>
    </w:lvl>
    <w:lvl w:ilvl="1" w:tplc="FFFFFFFF">
      <w:start w:val="1"/>
      <w:numFmt w:val="bullet"/>
      <w:lvlText w:val="o"/>
      <w:lvlJc w:val="left"/>
      <w:pPr>
        <w:ind w:left="1788" w:hanging="360"/>
      </w:pPr>
      <w:rPr>
        <w:rFonts w:ascii="Courier New" w:hAnsi="Courier New"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hint="default"/>
      </w:rPr>
    </w:lvl>
    <w:lvl w:ilvl="8" w:tplc="FFFFFFFF">
      <w:start w:val="1"/>
      <w:numFmt w:val="bullet"/>
      <w:lvlText w:val=""/>
      <w:lvlJc w:val="left"/>
      <w:pPr>
        <w:ind w:left="6828" w:hanging="360"/>
      </w:pPr>
      <w:rPr>
        <w:rFonts w:ascii="Wingdings" w:hAnsi="Wingdings" w:hint="default"/>
      </w:rPr>
    </w:lvl>
  </w:abstractNum>
  <w:abstractNum w:abstractNumId="24" w15:restartNumberingAfterBreak="0">
    <w:nsid w:val="54E10F79"/>
    <w:multiLevelType w:val="hybridMultilevel"/>
    <w:tmpl w:val="B67AF0F0"/>
    <w:lvl w:ilvl="0" w:tplc="A0100F00">
      <w:numFmt w:val="bullet"/>
      <w:lvlText w:val="-"/>
      <w:lvlJc w:val="left"/>
      <w:pPr>
        <w:ind w:left="1065" w:hanging="360"/>
      </w:pPr>
      <w:rPr>
        <w:rFonts w:ascii="Calibri" w:eastAsiaTheme="minorHAnsi" w:hAnsi="Calibri" w:cs="Calibri" w:hint="default"/>
      </w:rPr>
    </w:lvl>
    <w:lvl w:ilvl="1" w:tplc="08130003">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25" w15:restartNumberingAfterBreak="0">
    <w:nsid w:val="55FA1BCE"/>
    <w:multiLevelType w:val="multilevel"/>
    <w:tmpl w:val="CD723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61360AC"/>
    <w:multiLevelType w:val="hybridMultilevel"/>
    <w:tmpl w:val="BF9E9AA4"/>
    <w:lvl w:ilvl="0" w:tplc="EC1C751E">
      <w:start w:val="1"/>
      <w:numFmt w:val="bullet"/>
      <w:lvlText w:val="-"/>
      <w:lvlJc w:val="left"/>
      <w:pPr>
        <w:ind w:left="1068" w:hanging="360"/>
      </w:pPr>
      <w:rPr>
        <w:rFonts w:ascii="Calibri" w:hAnsi="Calibri" w:hint="default"/>
      </w:rPr>
    </w:lvl>
    <w:lvl w:ilvl="1" w:tplc="5A62B9D8">
      <w:start w:val="1"/>
      <w:numFmt w:val="bullet"/>
      <w:lvlText w:val="o"/>
      <w:lvlJc w:val="left"/>
      <w:pPr>
        <w:ind w:left="1788" w:hanging="360"/>
      </w:pPr>
      <w:rPr>
        <w:rFonts w:ascii="Courier New" w:hAnsi="Courier New" w:hint="default"/>
      </w:rPr>
    </w:lvl>
    <w:lvl w:ilvl="2" w:tplc="46F8F9B8">
      <w:start w:val="1"/>
      <w:numFmt w:val="bullet"/>
      <w:lvlText w:val=""/>
      <w:lvlJc w:val="left"/>
      <w:pPr>
        <w:ind w:left="2508" w:hanging="360"/>
      </w:pPr>
      <w:rPr>
        <w:rFonts w:ascii="Wingdings" w:hAnsi="Wingdings" w:hint="default"/>
      </w:rPr>
    </w:lvl>
    <w:lvl w:ilvl="3" w:tplc="98B0284E">
      <w:start w:val="1"/>
      <w:numFmt w:val="bullet"/>
      <w:lvlText w:val=""/>
      <w:lvlJc w:val="left"/>
      <w:pPr>
        <w:ind w:left="3228" w:hanging="360"/>
      </w:pPr>
      <w:rPr>
        <w:rFonts w:ascii="Symbol" w:hAnsi="Symbol" w:hint="default"/>
      </w:rPr>
    </w:lvl>
    <w:lvl w:ilvl="4" w:tplc="8CE2656C">
      <w:start w:val="1"/>
      <w:numFmt w:val="bullet"/>
      <w:lvlText w:val="o"/>
      <w:lvlJc w:val="left"/>
      <w:pPr>
        <w:ind w:left="3948" w:hanging="360"/>
      </w:pPr>
      <w:rPr>
        <w:rFonts w:ascii="Courier New" w:hAnsi="Courier New" w:hint="default"/>
      </w:rPr>
    </w:lvl>
    <w:lvl w:ilvl="5" w:tplc="6E567308">
      <w:start w:val="1"/>
      <w:numFmt w:val="bullet"/>
      <w:lvlText w:val=""/>
      <w:lvlJc w:val="left"/>
      <w:pPr>
        <w:ind w:left="4668" w:hanging="360"/>
      </w:pPr>
      <w:rPr>
        <w:rFonts w:ascii="Wingdings" w:hAnsi="Wingdings" w:hint="default"/>
      </w:rPr>
    </w:lvl>
    <w:lvl w:ilvl="6" w:tplc="73D4F2FA">
      <w:start w:val="1"/>
      <w:numFmt w:val="bullet"/>
      <w:lvlText w:val=""/>
      <w:lvlJc w:val="left"/>
      <w:pPr>
        <w:ind w:left="5388" w:hanging="360"/>
      </w:pPr>
      <w:rPr>
        <w:rFonts w:ascii="Symbol" w:hAnsi="Symbol" w:hint="default"/>
      </w:rPr>
    </w:lvl>
    <w:lvl w:ilvl="7" w:tplc="E56C0746">
      <w:start w:val="1"/>
      <w:numFmt w:val="bullet"/>
      <w:lvlText w:val="o"/>
      <w:lvlJc w:val="left"/>
      <w:pPr>
        <w:ind w:left="6108" w:hanging="360"/>
      </w:pPr>
      <w:rPr>
        <w:rFonts w:ascii="Courier New" w:hAnsi="Courier New" w:hint="default"/>
      </w:rPr>
    </w:lvl>
    <w:lvl w:ilvl="8" w:tplc="8356DC9A">
      <w:start w:val="1"/>
      <w:numFmt w:val="bullet"/>
      <w:lvlText w:val=""/>
      <w:lvlJc w:val="left"/>
      <w:pPr>
        <w:ind w:left="6828" w:hanging="360"/>
      </w:pPr>
      <w:rPr>
        <w:rFonts w:ascii="Wingdings" w:hAnsi="Wingdings" w:hint="default"/>
      </w:rPr>
    </w:lvl>
  </w:abstractNum>
  <w:abstractNum w:abstractNumId="27" w15:restartNumberingAfterBreak="0">
    <w:nsid w:val="57354199"/>
    <w:multiLevelType w:val="hybridMultilevel"/>
    <w:tmpl w:val="81AAE0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8406A1"/>
    <w:multiLevelType w:val="hybridMultilevel"/>
    <w:tmpl w:val="2C54FB5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28306DC"/>
    <w:multiLevelType w:val="hybridMultilevel"/>
    <w:tmpl w:val="92D22F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9C924D3"/>
    <w:multiLevelType w:val="hybridMultilevel"/>
    <w:tmpl w:val="FA4250BE"/>
    <w:lvl w:ilvl="0" w:tplc="60341820">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1" w15:restartNumberingAfterBreak="0">
    <w:nsid w:val="71397664"/>
    <w:multiLevelType w:val="hybridMultilevel"/>
    <w:tmpl w:val="8BD25C12"/>
    <w:lvl w:ilvl="0" w:tplc="39F61016">
      <w:start w:val="1"/>
      <w:numFmt w:val="bullet"/>
      <w:lvlText w:val="-"/>
      <w:lvlJc w:val="left"/>
      <w:pPr>
        <w:ind w:left="1065" w:hanging="360"/>
      </w:pPr>
      <w:rPr>
        <w:rFonts w:ascii="Calibri" w:hAnsi="Calibri"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2" w15:restartNumberingAfterBreak="0">
    <w:nsid w:val="7276609C"/>
    <w:multiLevelType w:val="hybridMultilevel"/>
    <w:tmpl w:val="1486DDF4"/>
    <w:lvl w:ilvl="0" w:tplc="9BA233DA">
      <w:start w:val="1"/>
      <w:numFmt w:val="bullet"/>
      <w:lvlText w:val="-"/>
      <w:lvlJc w:val="left"/>
      <w:pPr>
        <w:ind w:left="720" w:hanging="360"/>
      </w:pPr>
      <w:rPr>
        <w:rFonts w:ascii="Calibri" w:hAnsi="Calibri" w:hint="default"/>
      </w:rPr>
    </w:lvl>
    <w:lvl w:ilvl="1" w:tplc="A9CA23D4">
      <w:start w:val="1"/>
      <w:numFmt w:val="bullet"/>
      <w:lvlText w:val="o"/>
      <w:lvlJc w:val="left"/>
      <w:pPr>
        <w:ind w:left="1440" w:hanging="360"/>
      </w:pPr>
      <w:rPr>
        <w:rFonts w:ascii="Courier New" w:hAnsi="Courier New" w:hint="default"/>
      </w:rPr>
    </w:lvl>
    <w:lvl w:ilvl="2" w:tplc="D4F42A9A">
      <w:start w:val="1"/>
      <w:numFmt w:val="bullet"/>
      <w:lvlText w:val=""/>
      <w:lvlJc w:val="left"/>
      <w:pPr>
        <w:ind w:left="2160" w:hanging="360"/>
      </w:pPr>
      <w:rPr>
        <w:rFonts w:ascii="Wingdings" w:hAnsi="Wingdings" w:hint="default"/>
      </w:rPr>
    </w:lvl>
    <w:lvl w:ilvl="3" w:tplc="A84C02BE">
      <w:start w:val="1"/>
      <w:numFmt w:val="bullet"/>
      <w:lvlText w:val=""/>
      <w:lvlJc w:val="left"/>
      <w:pPr>
        <w:ind w:left="2880" w:hanging="360"/>
      </w:pPr>
      <w:rPr>
        <w:rFonts w:ascii="Symbol" w:hAnsi="Symbol" w:hint="default"/>
      </w:rPr>
    </w:lvl>
    <w:lvl w:ilvl="4" w:tplc="714252A8">
      <w:start w:val="1"/>
      <w:numFmt w:val="bullet"/>
      <w:lvlText w:val="o"/>
      <w:lvlJc w:val="left"/>
      <w:pPr>
        <w:ind w:left="3600" w:hanging="360"/>
      </w:pPr>
      <w:rPr>
        <w:rFonts w:ascii="Courier New" w:hAnsi="Courier New" w:hint="default"/>
      </w:rPr>
    </w:lvl>
    <w:lvl w:ilvl="5" w:tplc="5336BD86">
      <w:start w:val="1"/>
      <w:numFmt w:val="bullet"/>
      <w:lvlText w:val=""/>
      <w:lvlJc w:val="left"/>
      <w:pPr>
        <w:ind w:left="4320" w:hanging="360"/>
      </w:pPr>
      <w:rPr>
        <w:rFonts w:ascii="Wingdings" w:hAnsi="Wingdings" w:hint="default"/>
      </w:rPr>
    </w:lvl>
    <w:lvl w:ilvl="6" w:tplc="7806FE20">
      <w:start w:val="1"/>
      <w:numFmt w:val="bullet"/>
      <w:lvlText w:val=""/>
      <w:lvlJc w:val="left"/>
      <w:pPr>
        <w:ind w:left="5040" w:hanging="360"/>
      </w:pPr>
      <w:rPr>
        <w:rFonts w:ascii="Symbol" w:hAnsi="Symbol" w:hint="default"/>
      </w:rPr>
    </w:lvl>
    <w:lvl w:ilvl="7" w:tplc="96A8490C">
      <w:start w:val="1"/>
      <w:numFmt w:val="bullet"/>
      <w:lvlText w:val="o"/>
      <w:lvlJc w:val="left"/>
      <w:pPr>
        <w:ind w:left="5760" w:hanging="360"/>
      </w:pPr>
      <w:rPr>
        <w:rFonts w:ascii="Courier New" w:hAnsi="Courier New" w:hint="default"/>
      </w:rPr>
    </w:lvl>
    <w:lvl w:ilvl="8" w:tplc="9E14DFAA">
      <w:start w:val="1"/>
      <w:numFmt w:val="bullet"/>
      <w:lvlText w:val=""/>
      <w:lvlJc w:val="left"/>
      <w:pPr>
        <w:ind w:left="6480" w:hanging="360"/>
      </w:pPr>
      <w:rPr>
        <w:rFonts w:ascii="Wingdings" w:hAnsi="Wingdings" w:hint="default"/>
      </w:rPr>
    </w:lvl>
  </w:abstractNum>
  <w:abstractNum w:abstractNumId="33" w15:restartNumberingAfterBreak="0">
    <w:nsid w:val="7379465C"/>
    <w:multiLevelType w:val="hybridMultilevel"/>
    <w:tmpl w:val="EAD242EC"/>
    <w:lvl w:ilvl="0" w:tplc="B54CADC2">
      <w:start w:val="1"/>
      <w:numFmt w:val="lowerLetter"/>
      <w:lvlText w:val="%1."/>
      <w:lvlJc w:val="left"/>
      <w:pPr>
        <w:ind w:left="1068" w:hanging="360"/>
      </w:pPr>
    </w:lvl>
    <w:lvl w:ilvl="1" w:tplc="5A862CDA">
      <w:start w:val="1"/>
      <w:numFmt w:val="lowerLetter"/>
      <w:lvlText w:val="%2."/>
      <w:lvlJc w:val="left"/>
      <w:pPr>
        <w:ind w:left="1788" w:hanging="360"/>
      </w:pPr>
    </w:lvl>
    <w:lvl w:ilvl="2" w:tplc="03C84B5A">
      <w:start w:val="1"/>
      <w:numFmt w:val="lowerRoman"/>
      <w:lvlText w:val="%3."/>
      <w:lvlJc w:val="right"/>
      <w:pPr>
        <w:ind w:left="2508" w:hanging="180"/>
      </w:pPr>
    </w:lvl>
    <w:lvl w:ilvl="3" w:tplc="2A1CDCC6">
      <w:start w:val="1"/>
      <w:numFmt w:val="decimal"/>
      <w:lvlText w:val="%4."/>
      <w:lvlJc w:val="left"/>
      <w:pPr>
        <w:ind w:left="3228" w:hanging="360"/>
      </w:pPr>
    </w:lvl>
    <w:lvl w:ilvl="4" w:tplc="5B5EAF9C">
      <w:start w:val="1"/>
      <w:numFmt w:val="lowerLetter"/>
      <w:lvlText w:val="%5."/>
      <w:lvlJc w:val="left"/>
      <w:pPr>
        <w:ind w:left="3948" w:hanging="360"/>
      </w:pPr>
    </w:lvl>
    <w:lvl w:ilvl="5" w:tplc="6BB44E56">
      <w:start w:val="1"/>
      <w:numFmt w:val="lowerRoman"/>
      <w:lvlText w:val="%6."/>
      <w:lvlJc w:val="right"/>
      <w:pPr>
        <w:ind w:left="4668" w:hanging="180"/>
      </w:pPr>
    </w:lvl>
    <w:lvl w:ilvl="6" w:tplc="C5CE1F76">
      <w:start w:val="1"/>
      <w:numFmt w:val="decimal"/>
      <w:lvlText w:val="%7."/>
      <w:lvlJc w:val="left"/>
      <w:pPr>
        <w:ind w:left="5388" w:hanging="360"/>
      </w:pPr>
    </w:lvl>
    <w:lvl w:ilvl="7" w:tplc="5AE6B4CE">
      <w:start w:val="1"/>
      <w:numFmt w:val="lowerLetter"/>
      <w:lvlText w:val="%8."/>
      <w:lvlJc w:val="left"/>
      <w:pPr>
        <w:ind w:left="6108" w:hanging="360"/>
      </w:pPr>
    </w:lvl>
    <w:lvl w:ilvl="8" w:tplc="CA2A4FBA">
      <w:start w:val="1"/>
      <w:numFmt w:val="lowerRoman"/>
      <w:lvlText w:val="%9."/>
      <w:lvlJc w:val="right"/>
      <w:pPr>
        <w:ind w:left="6828" w:hanging="180"/>
      </w:pPr>
    </w:lvl>
  </w:abstractNum>
  <w:abstractNum w:abstractNumId="34" w15:restartNumberingAfterBreak="0">
    <w:nsid w:val="77276456"/>
    <w:multiLevelType w:val="hybridMultilevel"/>
    <w:tmpl w:val="3536D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8384CCC"/>
    <w:multiLevelType w:val="hybridMultilevel"/>
    <w:tmpl w:val="E4E4A224"/>
    <w:lvl w:ilvl="0" w:tplc="DDA0E870">
      <w:start w:val="1"/>
      <w:numFmt w:val="bullet"/>
      <w:lvlText w:val="-"/>
      <w:lvlJc w:val="left"/>
      <w:pPr>
        <w:ind w:left="1068" w:hanging="360"/>
      </w:pPr>
      <w:rPr>
        <w:rFonts w:ascii="Calibri" w:hAnsi="Calibri" w:hint="default"/>
      </w:rPr>
    </w:lvl>
    <w:lvl w:ilvl="1" w:tplc="A8F440CE">
      <w:start w:val="1"/>
      <w:numFmt w:val="bullet"/>
      <w:lvlText w:val="o"/>
      <w:lvlJc w:val="left"/>
      <w:pPr>
        <w:ind w:left="1788" w:hanging="360"/>
      </w:pPr>
      <w:rPr>
        <w:rFonts w:ascii="Courier New" w:hAnsi="Courier New" w:hint="default"/>
      </w:rPr>
    </w:lvl>
    <w:lvl w:ilvl="2" w:tplc="74DA6DE0">
      <w:start w:val="1"/>
      <w:numFmt w:val="bullet"/>
      <w:lvlText w:val=""/>
      <w:lvlJc w:val="left"/>
      <w:pPr>
        <w:ind w:left="2508" w:hanging="360"/>
      </w:pPr>
      <w:rPr>
        <w:rFonts w:ascii="Wingdings" w:hAnsi="Wingdings" w:hint="default"/>
      </w:rPr>
    </w:lvl>
    <w:lvl w:ilvl="3" w:tplc="BC1ABE1A">
      <w:start w:val="1"/>
      <w:numFmt w:val="bullet"/>
      <w:lvlText w:val=""/>
      <w:lvlJc w:val="left"/>
      <w:pPr>
        <w:ind w:left="3228" w:hanging="360"/>
      </w:pPr>
      <w:rPr>
        <w:rFonts w:ascii="Symbol" w:hAnsi="Symbol" w:hint="default"/>
      </w:rPr>
    </w:lvl>
    <w:lvl w:ilvl="4" w:tplc="99CEFEBC">
      <w:start w:val="1"/>
      <w:numFmt w:val="bullet"/>
      <w:lvlText w:val="o"/>
      <w:lvlJc w:val="left"/>
      <w:pPr>
        <w:ind w:left="3948" w:hanging="360"/>
      </w:pPr>
      <w:rPr>
        <w:rFonts w:ascii="Courier New" w:hAnsi="Courier New" w:hint="default"/>
      </w:rPr>
    </w:lvl>
    <w:lvl w:ilvl="5" w:tplc="21F28478">
      <w:start w:val="1"/>
      <w:numFmt w:val="bullet"/>
      <w:lvlText w:val=""/>
      <w:lvlJc w:val="left"/>
      <w:pPr>
        <w:ind w:left="4668" w:hanging="360"/>
      </w:pPr>
      <w:rPr>
        <w:rFonts w:ascii="Wingdings" w:hAnsi="Wingdings" w:hint="default"/>
      </w:rPr>
    </w:lvl>
    <w:lvl w:ilvl="6" w:tplc="7DEA2072">
      <w:start w:val="1"/>
      <w:numFmt w:val="bullet"/>
      <w:lvlText w:val=""/>
      <w:lvlJc w:val="left"/>
      <w:pPr>
        <w:ind w:left="5388" w:hanging="360"/>
      </w:pPr>
      <w:rPr>
        <w:rFonts w:ascii="Symbol" w:hAnsi="Symbol" w:hint="default"/>
      </w:rPr>
    </w:lvl>
    <w:lvl w:ilvl="7" w:tplc="26B692AC">
      <w:start w:val="1"/>
      <w:numFmt w:val="bullet"/>
      <w:lvlText w:val="o"/>
      <w:lvlJc w:val="left"/>
      <w:pPr>
        <w:ind w:left="6108" w:hanging="360"/>
      </w:pPr>
      <w:rPr>
        <w:rFonts w:ascii="Courier New" w:hAnsi="Courier New" w:hint="default"/>
      </w:rPr>
    </w:lvl>
    <w:lvl w:ilvl="8" w:tplc="79005D9E">
      <w:start w:val="1"/>
      <w:numFmt w:val="bullet"/>
      <w:lvlText w:val=""/>
      <w:lvlJc w:val="left"/>
      <w:pPr>
        <w:ind w:left="6828" w:hanging="360"/>
      </w:pPr>
      <w:rPr>
        <w:rFonts w:ascii="Wingdings" w:hAnsi="Wingdings" w:hint="default"/>
      </w:rPr>
    </w:lvl>
  </w:abstractNum>
  <w:abstractNum w:abstractNumId="36" w15:restartNumberingAfterBreak="0">
    <w:nsid w:val="785E069A"/>
    <w:multiLevelType w:val="hybridMultilevel"/>
    <w:tmpl w:val="C65427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22300327">
    <w:abstractNumId w:val="9"/>
  </w:num>
  <w:num w:numId="2" w16cid:durableId="266471696">
    <w:abstractNumId w:val="10"/>
  </w:num>
  <w:num w:numId="3" w16cid:durableId="603223312">
    <w:abstractNumId w:val="17"/>
  </w:num>
  <w:num w:numId="4" w16cid:durableId="539559554">
    <w:abstractNumId w:val="8"/>
  </w:num>
  <w:num w:numId="5" w16cid:durableId="278873547">
    <w:abstractNumId w:val="35"/>
  </w:num>
  <w:num w:numId="6" w16cid:durableId="1784688651">
    <w:abstractNumId w:val="26"/>
  </w:num>
  <w:num w:numId="7" w16cid:durableId="327903587">
    <w:abstractNumId w:val="3"/>
  </w:num>
  <w:num w:numId="8" w16cid:durableId="509031236">
    <w:abstractNumId w:val="32"/>
  </w:num>
  <w:num w:numId="9" w16cid:durableId="345836316">
    <w:abstractNumId w:val="6"/>
  </w:num>
  <w:num w:numId="10" w16cid:durableId="100730791">
    <w:abstractNumId w:val="18"/>
  </w:num>
  <w:num w:numId="11" w16cid:durableId="1861888887">
    <w:abstractNumId w:val="1"/>
  </w:num>
  <w:num w:numId="12" w16cid:durableId="911618035">
    <w:abstractNumId w:val="33"/>
  </w:num>
  <w:num w:numId="13" w16cid:durableId="553347094">
    <w:abstractNumId w:val="29"/>
  </w:num>
  <w:num w:numId="14" w16cid:durableId="759063488">
    <w:abstractNumId w:val="27"/>
  </w:num>
  <w:num w:numId="15" w16cid:durableId="635525863">
    <w:abstractNumId w:val="20"/>
  </w:num>
  <w:num w:numId="16" w16cid:durableId="970862046">
    <w:abstractNumId w:val="36"/>
  </w:num>
  <w:num w:numId="17" w16cid:durableId="2145344109">
    <w:abstractNumId w:val="15"/>
  </w:num>
  <w:num w:numId="18" w16cid:durableId="1297107886">
    <w:abstractNumId w:val="21"/>
  </w:num>
  <w:num w:numId="19" w16cid:durableId="255093213">
    <w:abstractNumId w:val="34"/>
  </w:num>
  <w:num w:numId="20" w16cid:durableId="1968003782">
    <w:abstractNumId w:val="7"/>
  </w:num>
  <w:num w:numId="21" w16cid:durableId="87310840">
    <w:abstractNumId w:val="22"/>
  </w:num>
  <w:num w:numId="22" w16cid:durableId="782042412">
    <w:abstractNumId w:val="12"/>
  </w:num>
  <w:num w:numId="23" w16cid:durableId="112213015">
    <w:abstractNumId w:val="28"/>
  </w:num>
  <w:num w:numId="24" w16cid:durableId="735132076">
    <w:abstractNumId w:val="25"/>
  </w:num>
  <w:num w:numId="25" w16cid:durableId="391775074">
    <w:abstractNumId w:val="24"/>
  </w:num>
  <w:num w:numId="26" w16cid:durableId="2065718744">
    <w:abstractNumId w:val="19"/>
  </w:num>
  <w:num w:numId="27" w16cid:durableId="1935940505">
    <w:abstractNumId w:val="30"/>
  </w:num>
  <w:num w:numId="28" w16cid:durableId="1039235593">
    <w:abstractNumId w:val="13"/>
  </w:num>
  <w:num w:numId="29" w16cid:durableId="1066538487">
    <w:abstractNumId w:val="16"/>
  </w:num>
  <w:num w:numId="30" w16cid:durableId="645663565">
    <w:abstractNumId w:val="16"/>
  </w:num>
  <w:num w:numId="31" w16cid:durableId="1857304802">
    <w:abstractNumId w:val="0"/>
  </w:num>
  <w:num w:numId="32" w16cid:durableId="1204172138">
    <w:abstractNumId w:val="5"/>
  </w:num>
  <w:num w:numId="33" w16cid:durableId="1827627384">
    <w:abstractNumId w:val="14"/>
  </w:num>
  <w:num w:numId="34" w16cid:durableId="881478262">
    <w:abstractNumId w:val="31"/>
  </w:num>
  <w:num w:numId="35" w16cid:durableId="1744448356">
    <w:abstractNumId w:val="2"/>
  </w:num>
  <w:num w:numId="36" w16cid:durableId="1199586645">
    <w:abstractNumId w:val="11"/>
  </w:num>
  <w:num w:numId="37" w16cid:durableId="1297953134">
    <w:abstractNumId w:val="4"/>
  </w:num>
  <w:num w:numId="38" w16cid:durableId="406541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3E1E"/>
    <w:rsid w:val="0001528C"/>
    <w:rsid w:val="0001617B"/>
    <w:rsid w:val="00036E73"/>
    <w:rsid w:val="00037504"/>
    <w:rsid w:val="000431AF"/>
    <w:rsid w:val="000537F0"/>
    <w:rsid w:val="000540B4"/>
    <w:rsid w:val="00071444"/>
    <w:rsid w:val="000756B0"/>
    <w:rsid w:val="000770FA"/>
    <w:rsid w:val="00077ED8"/>
    <w:rsid w:val="00081799"/>
    <w:rsid w:val="000A142D"/>
    <w:rsid w:val="000B7CEB"/>
    <w:rsid w:val="000C5675"/>
    <w:rsid w:val="000D23D3"/>
    <w:rsid w:val="00100F28"/>
    <w:rsid w:val="00104103"/>
    <w:rsid w:val="001065E1"/>
    <w:rsid w:val="00113771"/>
    <w:rsid w:val="00120C6B"/>
    <w:rsid w:val="001411CB"/>
    <w:rsid w:val="001463D4"/>
    <w:rsid w:val="00147ACF"/>
    <w:rsid w:val="00147C34"/>
    <w:rsid w:val="00154DB8"/>
    <w:rsid w:val="00165190"/>
    <w:rsid w:val="00180C33"/>
    <w:rsid w:val="0018224C"/>
    <w:rsid w:val="00185B65"/>
    <w:rsid w:val="00191CCB"/>
    <w:rsid w:val="001A2CA2"/>
    <w:rsid w:val="001D2986"/>
    <w:rsid w:val="001D29E0"/>
    <w:rsid w:val="001D4359"/>
    <w:rsid w:val="001E0A4A"/>
    <w:rsid w:val="0020344B"/>
    <w:rsid w:val="002456D5"/>
    <w:rsid w:val="00247843"/>
    <w:rsid w:val="00252930"/>
    <w:rsid w:val="00292360"/>
    <w:rsid w:val="00295CC4"/>
    <w:rsid w:val="002B35AF"/>
    <w:rsid w:val="002D670B"/>
    <w:rsid w:val="002E6FF1"/>
    <w:rsid w:val="00303C0D"/>
    <w:rsid w:val="00317238"/>
    <w:rsid w:val="00321077"/>
    <w:rsid w:val="00324F07"/>
    <w:rsid w:val="00333F49"/>
    <w:rsid w:val="0033440C"/>
    <w:rsid w:val="00345B06"/>
    <w:rsid w:val="00363E5E"/>
    <w:rsid w:val="0039716C"/>
    <w:rsid w:val="003B43B7"/>
    <w:rsid w:val="003E5307"/>
    <w:rsid w:val="00414BF9"/>
    <w:rsid w:val="00427E11"/>
    <w:rsid w:val="004352B2"/>
    <w:rsid w:val="00442042"/>
    <w:rsid w:val="00453903"/>
    <w:rsid w:val="004A2A4F"/>
    <w:rsid w:val="004A3C11"/>
    <w:rsid w:val="004B5A5E"/>
    <w:rsid w:val="004C2351"/>
    <w:rsid w:val="004C6359"/>
    <w:rsid w:val="004D6D4E"/>
    <w:rsid w:val="004E4754"/>
    <w:rsid w:val="004F6A3A"/>
    <w:rsid w:val="00505D06"/>
    <w:rsid w:val="00506786"/>
    <w:rsid w:val="00516728"/>
    <w:rsid w:val="0052693E"/>
    <w:rsid w:val="005276FB"/>
    <w:rsid w:val="005378B3"/>
    <w:rsid w:val="0055190F"/>
    <w:rsid w:val="0055690C"/>
    <w:rsid w:val="00592FB1"/>
    <w:rsid w:val="005A1EDE"/>
    <w:rsid w:val="005B75F7"/>
    <w:rsid w:val="005C455C"/>
    <w:rsid w:val="005C7938"/>
    <w:rsid w:val="005D7B42"/>
    <w:rsid w:val="005F0E5D"/>
    <w:rsid w:val="005F5A0A"/>
    <w:rsid w:val="00602734"/>
    <w:rsid w:val="00606D30"/>
    <w:rsid w:val="006250E7"/>
    <w:rsid w:val="00633CDF"/>
    <w:rsid w:val="00644C08"/>
    <w:rsid w:val="006647A9"/>
    <w:rsid w:val="00664E38"/>
    <w:rsid w:val="006704CD"/>
    <w:rsid w:val="00671397"/>
    <w:rsid w:val="00672AF1"/>
    <w:rsid w:val="00682AEF"/>
    <w:rsid w:val="006A236B"/>
    <w:rsid w:val="006A5B0D"/>
    <w:rsid w:val="006B7A12"/>
    <w:rsid w:val="006D1327"/>
    <w:rsid w:val="006E0C87"/>
    <w:rsid w:val="006F2F19"/>
    <w:rsid w:val="006F5E26"/>
    <w:rsid w:val="007016E2"/>
    <w:rsid w:val="007149B2"/>
    <w:rsid w:val="00733220"/>
    <w:rsid w:val="00745496"/>
    <w:rsid w:val="007459E2"/>
    <w:rsid w:val="00761AA2"/>
    <w:rsid w:val="0076589B"/>
    <w:rsid w:val="007835F2"/>
    <w:rsid w:val="00792FAA"/>
    <w:rsid w:val="007B5304"/>
    <w:rsid w:val="007C1D21"/>
    <w:rsid w:val="007D0DCA"/>
    <w:rsid w:val="007E218D"/>
    <w:rsid w:val="007E5997"/>
    <w:rsid w:val="007F0001"/>
    <w:rsid w:val="00801C1C"/>
    <w:rsid w:val="008037BF"/>
    <w:rsid w:val="00806801"/>
    <w:rsid w:val="008103C1"/>
    <w:rsid w:val="00813E42"/>
    <w:rsid w:val="00815D44"/>
    <w:rsid w:val="008318E1"/>
    <w:rsid w:val="00836A68"/>
    <w:rsid w:val="00841CE4"/>
    <w:rsid w:val="008500DF"/>
    <w:rsid w:val="00871C79"/>
    <w:rsid w:val="00872740"/>
    <w:rsid w:val="00873ABA"/>
    <w:rsid w:val="00877543"/>
    <w:rsid w:val="00892B44"/>
    <w:rsid w:val="00897F62"/>
    <w:rsid w:val="008B13CA"/>
    <w:rsid w:val="008C6F77"/>
    <w:rsid w:val="00921244"/>
    <w:rsid w:val="009258E8"/>
    <w:rsid w:val="00926067"/>
    <w:rsid w:val="00927BE4"/>
    <w:rsid w:val="00936002"/>
    <w:rsid w:val="00945EEC"/>
    <w:rsid w:val="00947546"/>
    <w:rsid w:val="0094A127"/>
    <w:rsid w:val="0098031F"/>
    <w:rsid w:val="00987465"/>
    <w:rsid w:val="00991B8B"/>
    <w:rsid w:val="00994788"/>
    <w:rsid w:val="009A0E67"/>
    <w:rsid w:val="009A3D34"/>
    <w:rsid w:val="009B141C"/>
    <w:rsid w:val="009B2B34"/>
    <w:rsid w:val="009B3623"/>
    <w:rsid w:val="009C4DE7"/>
    <w:rsid w:val="009C5866"/>
    <w:rsid w:val="009D4AFB"/>
    <w:rsid w:val="009D77BE"/>
    <w:rsid w:val="009E66D3"/>
    <w:rsid w:val="00A023D0"/>
    <w:rsid w:val="00A1285A"/>
    <w:rsid w:val="00A235C8"/>
    <w:rsid w:val="00A266AF"/>
    <w:rsid w:val="00A27018"/>
    <w:rsid w:val="00A35F3F"/>
    <w:rsid w:val="00A54086"/>
    <w:rsid w:val="00A64E6A"/>
    <w:rsid w:val="00A737C8"/>
    <w:rsid w:val="00A76B8A"/>
    <w:rsid w:val="00A81750"/>
    <w:rsid w:val="00A920F4"/>
    <w:rsid w:val="00AA3F03"/>
    <w:rsid w:val="00AA7647"/>
    <w:rsid w:val="00AC7060"/>
    <w:rsid w:val="00AE231A"/>
    <w:rsid w:val="00AF4486"/>
    <w:rsid w:val="00B0332A"/>
    <w:rsid w:val="00B0437E"/>
    <w:rsid w:val="00B241BF"/>
    <w:rsid w:val="00B24847"/>
    <w:rsid w:val="00B3310B"/>
    <w:rsid w:val="00B405D4"/>
    <w:rsid w:val="00BA4CCE"/>
    <w:rsid w:val="00BD61C9"/>
    <w:rsid w:val="00BE2BB9"/>
    <w:rsid w:val="00BF0173"/>
    <w:rsid w:val="00BF198B"/>
    <w:rsid w:val="00C06072"/>
    <w:rsid w:val="00C15801"/>
    <w:rsid w:val="00C337DF"/>
    <w:rsid w:val="00C46739"/>
    <w:rsid w:val="00C61A08"/>
    <w:rsid w:val="00C622EA"/>
    <w:rsid w:val="00C63EAC"/>
    <w:rsid w:val="00C83773"/>
    <w:rsid w:val="00C9047A"/>
    <w:rsid w:val="00C92E40"/>
    <w:rsid w:val="00C96875"/>
    <w:rsid w:val="00C976D9"/>
    <w:rsid w:val="00CA0E9D"/>
    <w:rsid w:val="00CB3AE8"/>
    <w:rsid w:val="00CC7AD2"/>
    <w:rsid w:val="00CE553B"/>
    <w:rsid w:val="00CF0406"/>
    <w:rsid w:val="00CF662A"/>
    <w:rsid w:val="00CF74EA"/>
    <w:rsid w:val="00D12721"/>
    <w:rsid w:val="00D22F81"/>
    <w:rsid w:val="00D32857"/>
    <w:rsid w:val="00D4158A"/>
    <w:rsid w:val="00D62583"/>
    <w:rsid w:val="00D62715"/>
    <w:rsid w:val="00D64FA0"/>
    <w:rsid w:val="00D72326"/>
    <w:rsid w:val="00D840EA"/>
    <w:rsid w:val="00D91638"/>
    <w:rsid w:val="00DB238E"/>
    <w:rsid w:val="00DC1090"/>
    <w:rsid w:val="00DD1058"/>
    <w:rsid w:val="00DD51F4"/>
    <w:rsid w:val="00DF7553"/>
    <w:rsid w:val="00DF7C73"/>
    <w:rsid w:val="00E3152C"/>
    <w:rsid w:val="00E85131"/>
    <w:rsid w:val="00EA3FA4"/>
    <w:rsid w:val="00EB68A1"/>
    <w:rsid w:val="00ED36E8"/>
    <w:rsid w:val="00EF50E5"/>
    <w:rsid w:val="00EF54CD"/>
    <w:rsid w:val="00EF68B3"/>
    <w:rsid w:val="00F050B9"/>
    <w:rsid w:val="00F14F09"/>
    <w:rsid w:val="00F14FF6"/>
    <w:rsid w:val="00F27AC1"/>
    <w:rsid w:val="00F32BC1"/>
    <w:rsid w:val="00F34806"/>
    <w:rsid w:val="00F46F82"/>
    <w:rsid w:val="00F546C5"/>
    <w:rsid w:val="00F55F11"/>
    <w:rsid w:val="00F63CB8"/>
    <w:rsid w:val="00F72642"/>
    <w:rsid w:val="00F93F4A"/>
    <w:rsid w:val="00FC10A4"/>
    <w:rsid w:val="00FC3D99"/>
    <w:rsid w:val="00FD7E12"/>
    <w:rsid w:val="00FE00FB"/>
    <w:rsid w:val="00FE1577"/>
    <w:rsid w:val="00FF1EBA"/>
    <w:rsid w:val="00FF61AD"/>
    <w:rsid w:val="01159B87"/>
    <w:rsid w:val="012C3F43"/>
    <w:rsid w:val="0146B286"/>
    <w:rsid w:val="01B40B22"/>
    <w:rsid w:val="0201BCFD"/>
    <w:rsid w:val="0207A096"/>
    <w:rsid w:val="021CE538"/>
    <w:rsid w:val="022665D6"/>
    <w:rsid w:val="022A833C"/>
    <w:rsid w:val="029823B8"/>
    <w:rsid w:val="02E1CFD4"/>
    <w:rsid w:val="03391A4F"/>
    <w:rsid w:val="03778CF1"/>
    <w:rsid w:val="03B8B599"/>
    <w:rsid w:val="049D61C9"/>
    <w:rsid w:val="04A30039"/>
    <w:rsid w:val="04A6B149"/>
    <w:rsid w:val="052F0CF2"/>
    <w:rsid w:val="054E3E08"/>
    <w:rsid w:val="055485FA"/>
    <w:rsid w:val="060DFE79"/>
    <w:rsid w:val="065E5234"/>
    <w:rsid w:val="06CA1E9D"/>
    <w:rsid w:val="06FA601E"/>
    <w:rsid w:val="076E30CC"/>
    <w:rsid w:val="077A5AB5"/>
    <w:rsid w:val="07993540"/>
    <w:rsid w:val="07EF79C4"/>
    <w:rsid w:val="07FD02E9"/>
    <w:rsid w:val="07FFB750"/>
    <w:rsid w:val="0828D3BC"/>
    <w:rsid w:val="08A261EA"/>
    <w:rsid w:val="092AC61F"/>
    <w:rsid w:val="0934820F"/>
    <w:rsid w:val="093A20C6"/>
    <w:rsid w:val="095CB581"/>
    <w:rsid w:val="098B0E17"/>
    <w:rsid w:val="0990A2C6"/>
    <w:rsid w:val="09DF9FC4"/>
    <w:rsid w:val="09E6B017"/>
    <w:rsid w:val="09E6D665"/>
    <w:rsid w:val="0A0D524A"/>
    <w:rsid w:val="0A34529A"/>
    <w:rsid w:val="0A392664"/>
    <w:rsid w:val="0ABD97DD"/>
    <w:rsid w:val="0ADB7929"/>
    <w:rsid w:val="0AE73BD8"/>
    <w:rsid w:val="0B174A32"/>
    <w:rsid w:val="0B2B03D7"/>
    <w:rsid w:val="0B643EB0"/>
    <w:rsid w:val="0B93E493"/>
    <w:rsid w:val="0BB3EF6E"/>
    <w:rsid w:val="0BDDE545"/>
    <w:rsid w:val="0C0837B7"/>
    <w:rsid w:val="0C0B564C"/>
    <w:rsid w:val="0C387AE4"/>
    <w:rsid w:val="0C4A8B36"/>
    <w:rsid w:val="0C5C35D5"/>
    <w:rsid w:val="0CAEB59A"/>
    <w:rsid w:val="0CBAE1C1"/>
    <w:rsid w:val="0CC6C325"/>
    <w:rsid w:val="0CF9C763"/>
    <w:rsid w:val="0CFCC006"/>
    <w:rsid w:val="0D5BC774"/>
    <w:rsid w:val="0D64B937"/>
    <w:rsid w:val="0DC6DD6B"/>
    <w:rsid w:val="0E6A0E31"/>
    <w:rsid w:val="0EEC0E52"/>
    <w:rsid w:val="0EF7AAFA"/>
    <w:rsid w:val="0F1DAE04"/>
    <w:rsid w:val="0F21F08A"/>
    <w:rsid w:val="0F80AE65"/>
    <w:rsid w:val="0F9C117F"/>
    <w:rsid w:val="0FA81E11"/>
    <w:rsid w:val="0FB0EBB1"/>
    <w:rsid w:val="0FD79E96"/>
    <w:rsid w:val="1053243E"/>
    <w:rsid w:val="1085F4C9"/>
    <w:rsid w:val="108ABB19"/>
    <w:rsid w:val="10A5EBEB"/>
    <w:rsid w:val="10F81347"/>
    <w:rsid w:val="119FBC0E"/>
    <w:rsid w:val="11CEB7FE"/>
    <w:rsid w:val="11DC35DF"/>
    <w:rsid w:val="12052239"/>
    <w:rsid w:val="12240F92"/>
    <w:rsid w:val="12A46291"/>
    <w:rsid w:val="12A92ABF"/>
    <w:rsid w:val="12ABB35D"/>
    <w:rsid w:val="12AF7A74"/>
    <w:rsid w:val="12C987B1"/>
    <w:rsid w:val="12D9A7D7"/>
    <w:rsid w:val="12EB5370"/>
    <w:rsid w:val="1358E228"/>
    <w:rsid w:val="13B4FEDC"/>
    <w:rsid w:val="13BF82ED"/>
    <w:rsid w:val="13E0642B"/>
    <w:rsid w:val="13E6CF43"/>
    <w:rsid w:val="13E8EE05"/>
    <w:rsid w:val="13F4CF3A"/>
    <w:rsid w:val="140CB42C"/>
    <w:rsid w:val="144CF44F"/>
    <w:rsid w:val="144D81CB"/>
    <w:rsid w:val="1459DA9C"/>
    <w:rsid w:val="1472E6F4"/>
    <w:rsid w:val="149A3160"/>
    <w:rsid w:val="1523F9BB"/>
    <w:rsid w:val="1578B5BC"/>
    <w:rsid w:val="15B6685A"/>
    <w:rsid w:val="15CB6449"/>
    <w:rsid w:val="15E645C3"/>
    <w:rsid w:val="15E9EFBE"/>
    <w:rsid w:val="162AE55C"/>
    <w:rsid w:val="162DC7B3"/>
    <w:rsid w:val="1632AD5A"/>
    <w:rsid w:val="165D77C6"/>
    <w:rsid w:val="16D4AEB1"/>
    <w:rsid w:val="16D56678"/>
    <w:rsid w:val="16FBB2FA"/>
    <w:rsid w:val="173BCEC7"/>
    <w:rsid w:val="175D46D6"/>
    <w:rsid w:val="17CCACBD"/>
    <w:rsid w:val="17E53AEF"/>
    <w:rsid w:val="17EEBC0C"/>
    <w:rsid w:val="18279790"/>
    <w:rsid w:val="1871DD3A"/>
    <w:rsid w:val="18BA194B"/>
    <w:rsid w:val="18FD3B3A"/>
    <w:rsid w:val="19219080"/>
    <w:rsid w:val="19788C8F"/>
    <w:rsid w:val="1979B7FC"/>
    <w:rsid w:val="197BAE7B"/>
    <w:rsid w:val="19949D10"/>
    <w:rsid w:val="19BAA9B5"/>
    <w:rsid w:val="19C7205E"/>
    <w:rsid w:val="1A1510C8"/>
    <w:rsid w:val="1A55D8ED"/>
    <w:rsid w:val="1A5DD285"/>
    <w:rsid w:val="1A94C9D3"/>
    <w:rsid w:val="1AAF4D38"/>
    <w:rsid w:val="1B7F1454"/>
    <w:rsid w:val="1BAE5173"/>
    <w:rsid w:val="1C0D0BAD"/>
    <w:rsid w:val="1C6F2DE9"/>
    <w:rsid w:val="1CBAA450"/>
    <w:rsid w:val="1CDEFF6E"/>
    <w:rsid w:val="1CE89E0D"/>
    <w:rsid w:val="1D389D96"/>
    <w:rsid w:val="1D3F07CA"/>
    <w:rsid w:val="1D53FE61"/>
    <w:rsid w:val="1D940D12"/>
    <w:rsid w:val="1DAFB603"/>
    <w:rsid w:val="1E042F33"/>
    <w:rsid w:val="1E0DC01E"/>
    <w:rsid w:val="1E1D0342"/>
    <w:rsid w:val="1F0EF404"/>
    <w:rsid w:val="1F439E78"/>
    <w:rsid w:val="1F58A6DB"/>
    <w:rsid w:val="1F831D71"/>
    <w:rsid w:val="1F9110D7"/>
    <w:rsid w:val="1FAF9E08"/>
    <w:rsid w:val="1FEC26A0"/>
    <w:rsid w:val="206BD87F"/>
    <w:rsid w:val="20848731"/>
    <w:rsid w:val="20B69106"/>
    <w:rsid w:val="20E68C7C"/>
    <w:rsid w:val="20F7F826"/>
    <w:rsid w:val="211BDC2B"/>
    <w:rsid w:val="2134E4B8"/>
    <w:rsid w:val="216AE444"/>
    <w:rsid w:val="21EE96B1"/>
    <w:rsid w:val="221EBFB3"/>
    <w:rsid w:val="22205C65"/>
    <w:rsid w:val="2236F52D"/>
    <w:rsid w:val="22390D5A"/>
    <w:rsid w:val="2241972C"/>
    <w:rsid w:val="22736016"/>
    <w:rsid w:val="2273CC97"/>
    <w:rsid w:val="22A4C390"/>
    <w:rsid w:val="22F3EF38"/>
    <w:rsid w:val="237B5B85"/>
    <w:rsid w:val="23A55B62"/>
    <w:rsid w:val="23EEE675"/>
    <w:rsid w:val="245C9BC3"/>
    <w:rsid w:val="246C4C9E"/>
    <w:rsid w:val="247BBEE0"/>
    <w:rsid w:val="24A892C4"/>
    <w:rsid w:val="24C2DF19"/>
    <w:rsid w:val="24F028F5"/>
    <w:rsid w:val="2517BBE8"/>
    <w:rsid w:val="251ACE18"/>
    <w:rsid w:val="25737519"/>
    <w:rsid w:val="25FFCFD0"/>
    <w:rsid w:val="261241EA"/>
    <w:rsid w:val="262AD470"/>
    <w:rsid w:val="263E8A1C"/>
    <w:rsid w:val="2653BC41"/>
    <w:rsid w:val="269228A2"/>
    <w:rsid w:val="26DCB953"/>
    <w:rsid w:val="26E520C6"/>
    <w:rsid w:val="271CDFB8"/>
    <w:rsid w:val="279C35CB"/>
    <w:rsid w:val="27A78DE3"/>
    <w:rsid w:val="27DCD987"/>
    <w:rsid w:val="27E37123"/>
    <w:rsid w:val="282C1FA7"/>
    <w:rsid w:val="284CD2D3"/>
    <w:rsid w:val="28567CEC"/>
    <w:rsid w:val="2876E4BD"/>
    <w:rsid w:val="2890D5D0"/>
    <w:rsid w:val="2893CBC1"/>
    <w:rsid w:val="28C2A844"/>
    <w:rsid w:val="28C577D2"/>
    <w:rsid w:val="291331D2"/>
    <w:rsid w:val="2953CB43"/>
    <w:rsid w:val="2963B179"/>
    <w:rsid w:val="299BFDCA"/>
    <w:rsid w:val="29ADBC29"/>
    <w:rsid w:val="2A1D7DD7"/>
    <w:rsid w:val="2A6A9354"/>
    <w:rsid w:val="2AAA1260"/>
    <w:rsid w:val="2AAFFE68"/>
    <w:rsid w:val="2BAEC6AF"/>
    <w:rsid w:val="2BC64F8F"/>
    <w:rsid w:val="2BCC1EFA"/>
    <w:rsid w:val="2BFC647C"/>
    <w:rsid w:val="2C1D5EAE"/>
    <w:rsid w:val="2C27BC20"/>
    <w:rsid w:val="2C39C5C3"/>
    <w:rsid w:val="2C445FE5"/>
    <w:rsid w:val="2C8C6EBB"/>
    <w:rsid w:val="2CDF03A7"/>
    <w:rsid w:val="2CFCFBAC"/>
    <w:rsid w:val="2D76FD1A"/>
    <w:rsid w:val="2D8E5EE1"/>
    <w:rsid w:val="2DD034B0"/>
    <w:rsid w:val="2E2A06C0"/>
    <w:rsid w:val="2E45B8FE"/>
    <w:rsid w:val="2ED3348F"/>
    <w:rsid w:val="2EE956AA"/>
    <w:rsid w:val="2EFA65FE"/>
    <w:rsid w:val="2F0E860C"/>
    <w:rsid w:val="2F458634"/>
    <w:rsid w:val="2F6AAEF5"/>
    <w:rsid w:val="2F7F26DA"/>
    <w:rsid w:val="2FB48D51"/>
    <w:rsid w:val="2FBF3FF3"/>
    <w:rsid w:val="2FCAB934"/>
    <w:rsid w:val="2FCF4788"/>
    <w:rsid w:val="2FE86FE3"/>
    <w:rsid w:val="2FF1007F"/>
    <w:rsid w:val="300476E4"/>
    <w:rsid w:val="303A5CA9"/>
    <w:rsid w:val="308814BE"/>
    <w:rsid w:val="31189FF3"/>
    <w:rsid w:val="315E2200"/>
    <w:rsid w:val="315F4115"/>
    <w:rsid w:val="31A70647"/>
    <w:rsid w:val="31B9E7B1"/>
    <w:rsid w:val="323609A6"/>
    <w:rsid w:val="32606C34"/>
    <w:rsid w:val="326FB88F"/>
    <w:rsid w:val="3284FF61"/>
    <w:rsid w:val="328EECB5"/>
    <w:rsid w:val="32B9C937"/>
    <w:rsid w:val="32CD5BB9"/>
    <w:rsid w:val="32F54082"/>
    <w:rsid w:val="33164B6E"/>
    <w:rsid w:val="3381E781"/>
    <w:rsid w:val="3393F556"/>
    <w:rsid w:val="33D8A164"/>
    <w:rsid w:val="3479EA0C"/>
    <w:rsid w:val="3481C34E"/>
    <w:rsid w:val="348FD917"/>
    <w:rsid w:val="34955074"/>
    <w:rsid w:val="34D3D426"/>
    <w:rsid w:val="35178169"/>
    <w:rsid w:val="3529656C"/>
    <w:rsid w:val="3536E938"/>
    <w:rsid w:val="35977090"/>
    <w:rsid w:val="361101CC"/>
    <w:rsid w:val="36797974"/>
    <w:rsid w:val="368BCB39"/>
    <w:rsid w:val="369D9690"/>
    <w:rsid w:val="36BCCE15"/>
    <w:rsid w:val="370D8662"/>
    <w:rsid w:val="37549C81"/>
    <w:rsid w:val="3790E77E"/>
    <w:rsid w:val="37BBAE2C"/>
    <w:rsid w:val="38330BEC"/>
    <w:rsid w:val="383361B4"/>
    <w:rsid w:val="3882A454"/>
    <w:rsid w:val="38AC1287"/>
    <w:rsid w:val="38FFB5D0"/>
    <w:rsid w:val="391DD65B"/>
    <w:rsid w:val="394AD569"/>
    <w:rsid w:val="39521686"/>
    <w:rsid w:val="39586983"/>
    <w:rsid w:val="395B0616"/>
    <w:rsid w:val="395DFB59"/>
    <w:rsid w:val="396483C3"/>
    <w:rsid w:val="39D9E594"/>
    <w:rsid w:val="3A1C811B"/>
    <w:rsid w:val="3A2DCD23"/>
    <w:rsid w:val="3A58BB24"/>
    <w:rsid w:val="3AA5BF1A"/>
    <w:rsid w:val="3AE164D8"/>
    <w:rsid w:val="3B467868"/>
    <w:rsid w:val="3C2A71FA"/>
    <w:rsid w:val="3C3FA3FB"/>
    <w:rsid w:val="3C892268"/>
    <w:rsid w:val="3CB5339D"/>
    <w:rsid w:val="3CB81DC9"/>
    <w:rsid w:val="3CCB9130"/>
    <w:rsid w:val="3D14200D"/>
    <w:rsid w:val="3D19790C"/>
    <w:rsid w:val="3D230C24"/>
    <w:rsid w:val="3DD6B375"/>
    <w:rsid w:val="3E3DD62B"/>
    <w:rsid w:val="3E5103FE"/>
    <w:rsid w:val="3E781D0E"/>
    <w:rsid w:val="3EB73F8A"/>
    <w:rsid w:val="3EBE97B9"/>
    <w:rsid w:val="3ECD0860"/>
    <w:rsid w:val="3F03D153"/>
    <w:rsid w:val="3F384F49"/>
    <w:rsid w:val="3FE0FE41"/>
    <w:rsid w:val="3FE853D3"/>
    <w:rsid w:val="40105495"/>
    <w:rsid w:val="40173DA7"/>
    <w:rsid w:val="4062A5CF"/>
    <w:rsid w:val="4072AAB7"/>
    <w:rsid w:val="40B8BB7A"/>
    <w:rsid w:val="40C84951"/>
    <w:rsid w:val="40CF8346"/>
    <w:rsid w:val="40D5982B"/>
    <w:rsid w:val="41382560"/>
    <w:rsid w:val="413DBE6B"/>
    <w:rsid w:val="4149BEE2"/>
    <w:rsid w:val="41EE84E6"/>
    <w:rsid w:val="41F52715"/>
    <w:rsid w:val="4217CE70"/>
    <w:rsid w:val="42AF72E5"/>
    <w:rsid w:val="42E56D58"/>
    <w:rsid w:val="43111FE4"/>
    <w:rsid w:val="441FE944"/>
    <w:rsid w:val="443A7BEC"/>
    <w:rsid w:val="44464287"/>
    <w:rsid w:val="44965549"/>
    <w:rsid w:val="44A09C99"/>
    <w:rsid w:val="44B5D180"/>
    <w:rsid w:val="44C9E7B6"/>
    <w:rsid w:val="453BEC9A"/>
    <w:rsid w:val="45CD2900"/>
    <w:rsid w:val="45D91EAE"/>
    <w:rsid w:val="45DDB13A"/>
    <w:rsid w:val="4611606C"/>
    <w:rsid w:val="467C2161"/>
    <w:rsid w:val="467DF514"/>
    <w:rsid w:val="469A34DE"/>
    <w:rsid w:val="46A74F90"/>
    <w:rsid w:val="46A958D6"/>
    <w:rsid w:val="46AE8C55"/>
    <w:rsid w:val="46CFC7A6"/>
    <w:rsid w:val="46E46B3B"/>
    <w:rsid w:val="474648A8"/>
    <w:rsid w:val="475BFF8D"/>
    <w:rsid w:val="47D7E1F1"/>
    <w:rsid w:val="47DC461C"/>
    <w:rsid w:val="48350CE3"/>
    <w:rsid w:val="484F1D45"/>
    <w:rsid w:val="48551B4A"/>
    <w:rsid w:val="48739D82"/>
    <w:rsid w:val="487722F6"/>
    <w:rsid w:val="4878A9E1"/>
    <w:rsid w:val="4895F4E1"/>
    <w:rsid w:val="48BD3F8B"/>
    <w:rsid w:val="48E08F2D"/>
    <w:rsid w:val="48E5E188"/>
    <w:rsid w:val="4900B35A"/>
    <w:rsid w:val="49422652"/>
    <w:rsid w:val="49891D14"/>
    <w:rsid w:val="4991984E"/>
    <w:rsid w:val="49A64D76"/>
    <w:rsid w:val="49E3FD3A"/>
    <w:rsid w:val="4A06D5A2"/>
    <w:rsid w:val="4A8CF32A"/>
    <w:rsid w:val="4AABB4B3"/>
    <w:rsid w:val="4B92BAB6"/>
    <w:rsid w:val="4BA349F6"/>
    <w:rsid w:val="4BADD45F"/>
    <w:rsid w:val="4BDB4D71"/>
    <w:rsid w:val="4BFEE127"/>
    <w:rsid w:val="4C01D5AC"/>
    <w:rsid w:val="4C120D36"/>
    <w:rsid w:val="4C4D8A36"/>
    <w:rsid w:val="4C9E5DF3"/>
    <w:rsid w:val="4CC82AE3"/>
    <w:rsid w:val="4D4FCEF0"/>
    <w:rsid w:val="4D5904F0"/>
    <w:rsid w:val="4DB34D6A"/>
    <w:rsid w:val="4DBF1A5A"/>
    <w:rsid w:val="4DD6FCCB"/>
    <w:rsid w:val="4E02628B"/>
    <w:rsid w:val="4E0A08C5"/>
    <w:rsid w:val="4E362393"/>
    <w:rsid w:val="4E59D54F"/>
    <w:rsid w:val="4E5C6AF3"/>
    <w:rsid w:val="4EDA1C02"/>
    <w:rsid w:val="4EDBB6AB"/>
    <w:rsid w:val="4F3E7AAF"/>
    <w:rsid w:val="4F779A05"/>
    <w:rsid w:val="4FA2DFC6"/>
    <w:rsid w:val="5044C66E"/>
    <w:rsid w:val="504DA287"/>
    <w:rsid w:val="5062F4E1"/>
    <w:rsid w:val="506B7468"/>
    <w:rsid w:val="50BC509B"/>
    <w:rsid w:val="5163AE31"/>
    <w:rsid w:val="51741D9C"/>
    <w:rsid w:val="5187F038"/>
    <w:rsid w:val="51C1C2A4"/>
    <w:rsid w:val="51D14EC5"/>
    <w:rsid w:val="51DAFD5C"/>
    <w:rsid w:val="51DC2494"/>
    <w:rsid w:val="5202B463"/>
    <w:rsid w:val="5202BDCA"/>
    <w:rsid w:val="523904EB"/>
    <w:rsid w:val="5257DDC0"/>
    <w:rsid w:val="52DA4047"/>
    <w:rsid w:val="52EC4F97"/>
    <w:rsid w:val="53040E8D"/>
    <w:rsid w:val="53402459"/>
    <w:rsid w:val="534F0B6F"/>
    <w:rsid w:val="53733C8E"/>
    <w:rsid w:val="53CFA92A"/>
    <w:rsid w:val="53F7F05F"/>
    <w:rsid w:val="541876FE"/>
    <w:rsid w:val="548FDCD6"/>
    <w:rsid w:val="54A7ACB8"/>
    <w:rsid w:val="54BA146B"/>
    <w:rsid w:val="55140EF8"/>
    <w:rsid w:val="55772955"/>
    <w:rsid w:val="5578C518"/>
    <w:rsid w:val="55A846CA"/>
    <w:rsid w:val="55DDA6C3"/>
    <w:rsid w:val="560EFCE2"/>
    <w:rsid w:val="56436B31"/>
    <w:rsid w:val="576F5BFD"/>
    <w:rsid w:val="57729CE3"/>
    <w:rsid w:val="577C4CB1"/>
    <w:rsid w:val="57ACAF1C"/>
    <w:rsid w:val="57B0419A"/>
    <w:rsid w:val="57D3F36F"/>
    <w:rsid w:val="581D4CA7"/>
    <w:rsid w:val="58331D7B"/>
    <w:rsid w:val="5858E249"/>
    <w:rsid w:val="58712C27"/>
    <w:rsid w:val="58911E2A"/>
    <w:rsid w:val="58ADF6E5"/>
    <w:rsid w:val="58DD635C"/>
    <w:rsid w:val="58EBA9D6"/>
    <w:rsid w:val="595B03F9"/>
    <w:rsid w:val="59775B08"/>
    <w:rsid w:val="599E2BC7"/>
    <w:rsid w:val="59FBD3A1"/>
    <w:rsid w:val="5A281790"/>
    <w:rsid w:val="5A2AFE78"/>
    <w:rsid w:val="5A8CC59F"/>
    <w:rsid w:val="5B6DA45C"/>
    <w:rsid w:val="5B7293B7"/>
    <w:rsid w:val="5B9093A6"/>
    <w:rsid w:val="5BBD91A2"/>
    <w:rsid w:val="5C06474C"/>
    <w:rsid w:val="5C186B53"/>
    <w:rsid w:val="5C1A336B"/>
    <w:rsid w:val="5C2BD8DD"/>
    <w:rsid w:val="5C38882F"/>
    <w:rsid w:val="5C4986D6"/>
    <w:rsid w:val="5C620F61"/>
    <w:rsid w:val="5C76C9CD"/>
    <w:rsid w:val="5C802D7B"/>
    <w:rsid w:val="5C862E99"/>
    <w:rsid w:val="5CA822FE"/>
    <w:rsid w:val="5CC071AB"/>
    <w:rsid w:val="5D2CF6BF"/>
    <w:rsid w:val="5D51C03F"/>
    <w:rsid w:val="5DAE5D96"/>
    <w:rsid w:val="5DCAF3B9"/>
    <w:rsid w:val="5DCC9318"/>
    <w:rsid w:val="5DE4F11B"/>
    <w:rsid w:val="5E3077BA"/>
    <w:rsid w:val="5EBD6760"/>
    <w:rsid w:val="5EF1F42A"/>
    <w:rsid w:val="5EF7B200"/>
    <w:rsid w:val="5F0017C0"/>
    <w:rsid w:val="5F24C5DC"/>
    <w:rsid w:val="5F29B4BB"/>
    <w:rsid w:val="5F48C284"/>
    <w:rsid w:val="5F5148DC"/>
    <w:rsid w:val="5F5B975B"/>
    <w:rsid w:val="5F62FADC"/>
    <w:rsid w:val="5F6FE3A8"/>
    <w:rsid w:val="5FA1D3C9"/>
    <w:rsid w:val="5FD1B101"/>
    <w:rsid w:val="5FE99CE6"/>
    <w:rsid w:val="5FF7D8EF"/>
    <w:rsid w:val="601A54FF"/>
    <w:rsid w:val="606A0ED2"/>
    <w:rsid w:val="60E12A5F"/>
    <w:rsid w:val="616648E1"/>
    <w:rsid w:val="61AD2604"/>
    <w:rsid w:val="6226670E"/>
    <w:rsid w:val="62493BDA"/>
    <w:rsid w:val="62977DB4"/>
    <w:rsid w:val="62D32ED7"/>
    <w:rsid w:val="62E152EA"/>
    <w:rsid w:val="62F464CC"/>
    <w:rsid w:val="636650B0"/>
    <w:rsid w:val="63F760E9"/>
    <w:rsid w:val="64053009"/>
    <w:rsid w:val="64876F8B"/>
    <w:rsid w:val="64B81F98"/>
    <w:rsid w:val="64CE2A02"/>
    <w:rsid w:val="65B3F9D9"/>
    <w:rsid w:val="65B841A2"/>
    <w:rsid w:val="65CF39BB"/>
    <w:rsid w:val="6604D735"/>
    <w:rsid w:val="663429A6"/>
    <w:rsid w:val="668A56B0"/>
    <w:rsid w:val="66C96EA5"/>
    <w:rsid w:val="66FFD461"/>
    <w:rsid w:val="67387AA3"/>
    <w:rsid w:val="67406949"/>
    <w:rsid w:val="6746FA41"/>
    <w:rsid w:val="6767CD14"/>
    <w:rsid w:val="67F1E75E"/>
    <w:rsid w:val="6800539C"/>
    <w:rsid w:val="682861FA"/>
    <w:rsid w:val="682D1172"/>
    <w:rsid w:val="6859C2EA"/>
    <w:rsid w:val="68D6F46F"/>
    <w:rsid w:val="68E30743"/>
    <w:rsid w:val="68ED3F39"/>
    <w:rsid w:val="68F224B6"/>
    <w:rsid w:val="68FA9093"/>
    <w:rsid w:val="68FD22D8"/>
    <w:rsid w:val="6906B5F4"/>
    <w:rsid w:val="69341E62"/>
    <w:rsid w:val="693F0027"/>
    <w:rsid w:val="69873A75"/>
    <w:rsid w:val="69907EEC"/>
    <w:rsid w:val="69B99F3A"/>
    <w:rsid w:val="6A6D9B1F"/>
    <w:rsid w:val="6AB83C6A"/>
    <w:rsid w:val="6ADDA50C"/>
    <w:rsid w:val="6B1142F5"/>
    <w:rsid w:val="6B9114BB"/>
    <w:rsid w:val="6BB55BDE"/>
    <w:rsid w:val="6C5E0B57"/>
    <w:rsid w:val="6C6F37C3"/>
    <w:rsid w:val="6C8DBF1D"/>
    <w:rsid w:val="6CDD9A0A"/>
    <w:rsid w:val="6D197DF3"/>
    <w:rsid w:val="6D6E2B50"/>
    <w:rsid w:val="6D9A17B3"/>
    <w:rsid w:val="6DA1EE32"/>
    <w:rsid w:val="6DDD4EF4"/>
    <w:rsid w:val="6E121656"/>
    <w:rsid w:val="6E157B5F"/>
    <w:rsid w:val="6E3E0759"/>
    <w:rsid w:val="6F6217B8"/>
    <w:rsid w:val="6F75F778"/>
    <w:rsid w:val="6FB1E935"/>
    <w:rsid w:val="6FD2EC81"/>
    <w:rsid w:val="6FFC3CBA"/>
    <w:rsid w:val="7029B60D"/>
    <w:rsid w:val="70466FDC"/>
    <w:rsid w:val="705ADFAC"/>
    <w:rsid w:val="709291B9"/>
    <w:rsid w:val="70BB03DD"/>
    <w:rsid w:val="70E9AB46"/>
    <w:rsid w:val="715B00DA"/>
    <w:rsid w:val="715D734A"/>
    <w:rsid w:val="719B4290"/>
    <w:rsid w:val="719E092F"/>
    <w:rsid w:val="71B6A8C3"/>
    <w:rsid w:val="71DA20E1"/>
    <w:rsid w:val="71F2B60D"/>
    <w:rsid w:val="720F511F"/>
    <w:rsid w:val="721AEA72"/>
    <w:rsid w:val="7287BB91"/>
    <w:rsid w:val="728EDD63"/>
    <w:rsid w:val="7294A2AE"/>
    <w:rsid w:val="72AC0AB1"/>
    <w:rsid w:val="72D59D8E"/>
    <w:rsid w:val="7302FE7E"/>
    <w:rsid w:val="733689F9"/>
    <w:rsid w:val="73642362"/>
    <w:rsid w:val="73788A14"/>
    <w:rsid w:val="73834887"/>
    <w:rsid w:val="73A15B2D"/>
    <w:rsid w:val="73D6C9B1"/>
    <w:rsid w:val="743EA648"/>
    <w:rsid w:val="747DFCFF"/>
    <w:rsid w:val="74ABFEC3"/>
    <w:rsid w:val="74C742CA"/>
    <w:rsid w:val="74D4B12B"/>
    <w:rsid w:val="74EB4079"/>
    <w:rsid w:val="7551810D"/>
    <w:rsid w:val="75BB0175"/>
    <w:rsid w:val="7633CED4"/>
    <w:rsid w:val="7650BB2A"/>
    <w:rsid w:val="77079DD7"/>
    <w:rsid w:val="77446579"/>
    <w:rsid w:val="7763F80C"/>
    <w:rsid w:val="77AC4663"/>
    <w:rsid w:val="782AE888"/>
    <w:rsid w:val="78EA812A"/>
    <w:rsid w:val="79060D7E"/>
    <w:rsid w:val="794A2601"/>
    <w:rsid w:val="795A35C8"/>
    <w:rsid w:val="796F17A1"/>
    <w:rsid w:val="7971451C"/>
    <w:rsid w:val="799E73CB"/>
    <w:rsid w:val="79B8DD50"/>
    <w:rsid w:val="79F77454"/>
    <w:rsid w:val="7A23885D"/>
    <w:rsid w:val="7A2417CA"/>
    <w:rsid w:val="7A66959B"/>
    <w:rsid w:val="7A7A976B"/>
    <w:rsid w:val="7ABAB4AF"/>
    <w:rsid w:val="7ADCFED3"/>
    <w:rsid w:val="7AEA3711"/>
    <w:rsid w:val="7AF87F2B"/>
    <w:rsid w:val="7B130A61"/>
    <w:rsid w:val="7B1A0160"/>
    <w:rsid w:val="7B7B2D4E"/>
    <w:rsid w:val="7B8F7BD0"/>
    <w:rsid w:val="7C1547C7"/>
    <w:rsid w:val="7C1F88DD"/>
    <w:rsid w:val="7C3B5223"/>
    <w:rsid w:val="7C557D2B"/>
    <w:rsid w:val="7C6ED3A9"/>
    <w:rsid w:val="7C8D2B8D"/>
    <w:rsid w:val="7D1A7487"/>
    <w:rsid w:val="7D6088D8"/>
    <w:rsid w:val="7D67E6E8"/>
    <w:rsid w:val="7D9528AE"/>
    <w:rsid w:val="7DBCC231"/>
    <w:rsid w:val="7E21E12C"/>
    <w:rsid w:val="7E4BAF57"/>
    <w:rsid w:val="7E7B67A5"/>
    <w:rsid w:val="7EA045D5"/>
    <w:rsid w:val="7EBD464F"/>
    <w:rsid w:val="7EBF6A60"/>
    <w:rsid w:val="7EDE3E56"/>
    <w:rsid w:val="7EFBF7D4"/>
    <w:rsid w:val="7EFE6CD2"/>
    <w:rsid w:val="7F21DD94"/>
    <w:rsid w:val="7F286B56"/>
    <w:rsid w:val="7F5E8CA8"/>
    <w:rsid w:val="7F72F2E5"/>
    <w:rsid w:val="7FF14F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0791"/>
  <w15:docId w15:val="{1800B121-D483-45E2-8E04-4E8888DE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F4486"/>
  </w:style>
  <w:style w:type="paragraph" w:styleId="Kop1">
    <w:name w:val="heading 1"/>
    <w:basedOn w:val="Standaard"/>
    <w:next w:val="Standaard"/>
    <w:link w:val="Kop1Char"/>
    <w:uiPriority w:val="9"/>
    <w:qFormat/>
    <w:rsid w:val="00B24847"/>
    <w:pPr>
      <w:keepNext/>
      <w:keepLines/>
      <w:spacing w:before="240" w:after="0"/>
      <w:outlineLvl w:val="0"/>
    </w:pPr>
    <w:rPr>
      <w:rFonts w:asciiTheme="majorHAnsi" w:eastAsiaTheme="majorEastAsia" w:hAnsiTheme="majorHAnsi" w:cstheme="majorBidi"/>
      <w:b/>
      <w:sz w:val="32"/>
      <w:szCs w:val="32"/>
    </w:rPr>
  </w:style>
  <w:style w:type="paragraph" w:styleId="Kop2">
    <w:name w:val="heading 2"/>
    <w:basedOn w:val="Standaard"/>
    <w:next w:val="Standaard"/>
    <w:link w:val="Kop2Char"/>
    <w:uiPriority w:val="9"/>
    <w:unhideWhenUsed/>
    <w:qFormat/>
    <w:rsid w:val="00B24847"/>
    <w:pPr>
      <w:keepNext/>
      <w:keepLines/>
      <w:numPr>
        <w:numId w:val="29"/>
      </w:numPr>
      <w:spacing w:before="40" w:after="0"/>
      <w:outlineLvl w:val="1"/>
    </w:pPr>
    <w:rPr>
      <w:rFonts w:asciiTheme="majorHAnsi" w:eastAsiaTheme="majorEastAsia" w:hAnsiTheme="majorHAnsi" w:cstheme="majorBidi"/>
      <w:b/>
      <w:sz w:val="26"/>
      <w:szCs w:val="26"/>
    </w:rPr>
  </w:style>
  <w:style w:type="paragraph" w:styleId="Kop3">
    <w:name w:val="heading 3"/>
    <w:basedOn w:val="Standaard"/>
    <w:next w:val="Standaard"/>
    <w:link w:val="Kop3Char"/>
    <w:uiPriority w:val="9"/>
    <w:unhideWhenUsed/>
    <w:qFormat/>
    <w:rsid w:val="00BF198B"/>
    <w:pPr>
      <w:keepNext/>
      <w:keepLines/>
      <w:spacing w:before="40" w:after="0"/>
      <w:outlineLvl w:val="2"/>
    </w:pPr>
    <w:rPr>
      <w:rFonts w:asciiTheme="majorHAnsi" w:eastAsiaTheme="majorEastAsia" w:hAnsiTheme="majorHAnsi" w:cstheme="majorBidi"/>
      <w:color w:val="3F3F3F" w:themeColor="accent1" w:themeShade="7F"/>
      <w:sz w:val="24"/>
      <w:szCs w:val="24"/>
    </w:rPr>
  </w:style>
  <w:style w:type="paragraph" w:styleId="Kop4">
    <w:name w:val="heading 4"/>
    <w:basedOn w:val="Standaard"/>
    <w:next w:val="Standaard"/>
    <w:link w:val="Kop4Char"/>
    <w:uiPriority w:val="9"/>
    <w:unhideWhenUsed/>
    <w:qFormat/>
    <w:rsid w:val="00BF198B"/>
    <w:pPr>
      <w:keepNext/>
      <w:keepLines/>
      <w:spacing w:before="40" w:after="0"/>
      <w:outlineLvl w:val="3"/>
    </w:pPr>
    <w:rPr>
      <w:rFonts w:asciiTheme="majorHAnsi" w:eastAsiaTheme="majorEastAsia" w:hAnsiTheme="majorHAnsi" w:cstheme="majorBidi"/>
      <w:i/>
      <w:iCs/>
      <w:color w:val="5F5F5F"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B24847"/>
    <w:rPr>
      <w:rFonts w:asciiTheme="majorHAnsi" w:eastAsiaTheme="majorEastAsia" w:hAnsiTheme="majorHAnsi" w:cstheme="majorBidi"/>
      <w:b/>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rsid w:val="00B24847"/>
    <w:rPr>
      <w:rFonts w:asciiTheme="majorHAnsi" w:eastAsiaTheme="majorEastAsia" w:hAnsiTheme="majorHAnsi" w:cstheme="majorBidi"/>
      <w:b/>
      <w:sz w:val="26"/>
      <w:szCs w:val="26"/>
    </w:rPr>
  </w:style>
  <w:style w:type="character" w:styleId="Hyperlink">
    <w:name w:val="Hyperlink"/>
    <w:basedOn w:val="Standaardalinea-lettertype"/>
    <w:uiPriority w:val="99"/>
    <w:unhideWhenUsed/>
    <w:rsid w:val="00A76B8A"/>
    <w:rPr>
      <w:color w:val="000000" w:themeColor="hyperlink"/>
      <w:u w:val="single"/>
    </w:rPr>
  </w:style>
  <w:style w:type="character" w:styleId="Onopgelostemelding">
    <w:name w:val="Unresolved Mention"/>
    <w:basedOn w:val="Standaardalinea-lettertype"/>
    <w:uiPriority w:val="99"/>
    <w:semiHidden/>
    <w:unhideWhenUsed/>
    <w:rsid w:val="00A76B8A"/>
    <w:rPr>
      <w:color w:val="605E5C"/>
      <w:shd w:val="clear" w:color="auto" w:fill="E1DFDD"/>
    </w:rPr>
  </w:style>
  <w:style w:type="paragraph" w:styleId="Lijstalinea">
    <w:name w:val="List Paragraph"/>
    <w:basedOn w:val="Standaard"/>
    <w:uiPriority w:val="34"/>
    <w:qFormat/>
    <w:rsid w:val="00B0437E"/>
    <w:pPr>
      <w:ind w:left="720"/>
      <w:contextualSpacing/>
    </w:pPr>
  </w:style>
  <w:style w:type="paragraph" w:styleId="Normaalweb">
    <w:name w:val="Normal (Web)"/>
    <w:basedOn w:val="Standaard"/>
    <w:uiPriority w:val="99"/>
    <w:unhideWhenUsed/>
    <w:rsid w:val="00C9047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C9047A"/>
    <w:rPr>
      <w:b/>
      <w:bCs/>
    </w:rPr>
  </w:style>
  <w:style w:type="table" w:styleId="Tabelraster">
    <w:name w:val="Table Grid"/>
    <w:basedOn w:val="Standaardtabel"/>
    <w:uiPriority w:val="39"/>
    <w:rsid w:val="0030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92FA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Kop3Char">
    <w:name w:val="Kop 3 Char"/>
    <w:basedOn w:val="Standaardalinea-lettertype"/>
    <w:link w:val="Kop3"/>
    <w:uiPriority w:val="9"/>
    <w:rsid w:val="00BF198B"/>
    <w:rPr>
      <w:rFonts w:asciiTheme="majorHAnsi" w:eastAsiaTheme="majorEastAsia" w:hAnsiTheme="majorHAnsi" w:cstheme="majorBidi"/>
      <w:color w:val="3F3F3F" w:themeColor="accent1" w:themeShade="7F"/>
      <w:sz w:val="24"/>
      <w:szCs w:val="24"/>
    </w:rPr>
  </w:style>
  <w:style w:type="character" w:customStyle="1" w:styleId="Kop4Char">
    <w:name w:val="Kop 4 Char"/>
    <w:basedOn w:val="Standaardalinea-lettertype"/>
    <w:link w:val="Kop4"/>
    <w:uiPriority w:val="9"/>
    <w:rsid w:val="00BF198B"/>
    <w:rPr>
      <w:rFonts w:asciiTheme="majorHAnsi" w:eastAsiaTheme="majorEastAsia" w:hAnsiTheme="majorHAnsi" w:cstheme="majorBidi"/>
      <w:i/>
      <w:iCs/>
      <w:color w:val="5F5F5F"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772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002805\Documents\Aangepaste%20Office-sjablonen\Blanco%20document.dotx" TargetMode="External"/></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27FA1D71E1AD479405B619BFB19EA6" ma:contentTypeVersion="2" ma:contentTypeDescription="Een nieuw document maken." ma:contentTypeScope="" ma:versionID="2047b315a349ef6296e9db8cd6be9938">
  <xsd:schema xmlns:xsd="http://www.w3.org/2001/XMLSchema" xmlns:xs="http://www.w3.org/2001/XMLSchema" xmlns:p="http://schemas.microsoft.com/office/2006/metadata/properties" xmlns:ns2="cc95b53d-d559-4f33-9672-f95a91aa2c71" targetNamespace="http://schemas.microsoft.com/office/2006/metadata/properties" ma:root="true" ma:fieldsID="bb6783c52dc3371d68eb0d82145745f2" ns2:_="">
    <xsd:import namespace="cc95b53d-d559-4f33-9672-f95a91aa2c7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5b53d-d559-4f33-9672-f95a91aa2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ADEF5B-6D28-466F-BE3E-D150CB96717D}">
  <ds:schemaRefs>
    <ds:schemaRef ds:uri="http://schemas.openxmlformats.org/officeDocument/2006/bibliography"/>
  </ds:schemaRefs>
</ds:datastoreItem>
</file>

<file path=customXml/itemProps2.xml><?xml version="1.0" encoding="utf-8"?>
<ds:datastoreItem xmlns:ds="http://schemas.openxmlformats.org/officeDocument/2006/customXml" ds:itemID="{88F0E040-3EFA-42A3-BBDC-6B99707D29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5b53d-d559-4f33-9672-f95a91aa2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21185-EEF2-434E-94D9-6CFD521FFB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75FB1B-6A9D-4307-BA01-3D3047588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Blanco document</Template>
  <TotalTime>1</TotalTime>
  <Pages>1</Pages>
  <Words>359</Words>
  <Characters>1976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Daenen</dc:creator>
  <cp:lastModifiedBy>Mylan - Happy Websites</cp:lastModifiedBy>
  <cp:revision>2</cp:revision>
  <cp:lastPrinted>2013-10-15T08:58:00Z</cp:lastPrinted>
  <dcterms:created xsi:type="dcterms:W3CDTF">2024-06-02T18:59:00Z</dcterms:created>
  <dcterms:modified xsi:type="dcterms:W3CDTF">2024-06-02T18:59:00Z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0x010100BD27FA1D71E1AD479405B619BFB19EA6</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20005800@pxl.be</vt:lpwstr>
  </property>
  <property fmtid="{D5CDD505-2E9C-101B-9397-08002B2CF9AE}" pid="6" name="MSIP_Label_f95379a6-efcb-4855-97e0-03c6be785496_SetDate">
    <vt:lpwstr>2019-11-10T16:50:56.7097239Z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bd3a6081-7abe-41e3-87ac-e4e8010a71e1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